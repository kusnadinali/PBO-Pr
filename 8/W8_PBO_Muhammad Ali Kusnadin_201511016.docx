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38DF" w14:textId="77777777" w:rsidR="008B684A" w:rsidRPr="008B684A" w:rsidRDefault="008B684A" w:rsidP="008B684A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proofErr w:type="spellStart"/>
      <w:r w:rsidRPr="008B684A">
        <w:rPr>
          <w:rFonts w:eastAsia="Times New Roman" w:cs="Times New Roman"/>
          <w:b/>
          <w:bCs/>
          <w:color w:val="000000"/>
          <w:sz w:val="36"/>
          <w:szCs w:val="36"/>
        </w:rPr>
        <w:t>Tugas</w:t>
      </w:r>
      <w:proofErr w:type="spellEnd"/>
      <w:r w:rsidRPr="008B684A">
        <w:rPr>
          <w:rFonts w:eastAsia="Times New Roman" w:cs="Times New Roman"/>
          <w:b/>
          <w:bCs/>
          <w:color w:val="000000"/>
          <w:sz w:val="36"/>
          <w:szCs w:val="36"/>
        </w:rPr>
        <w:t xml:space="preserve"> </w:t>
      </w:r>
      <w:r w:rsidR="00130436">
        <w:rPr>
          <w:rFonts w:eastAsia="Times New Roman" w:cs="Times New Roman"/>
          <w:b/>
          <w:bCs/>
          <w:color w:val="000000"/>
          <w:sz w:val="36"/>
          <w:szCs w:val="36"/>
        </w:rPr>
        <w:t>Praktikum4.2</w:t>
      </w:r>
    </w:p>
    <w:p w14:paraId="59136DCB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>(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Sebagai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pemenuhan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salah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satu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tugas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mata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kuliah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r w:rsidR="00130436">
        <w:rPr>
          <w:rFonts w:eastAsia="Times New Roman" w:cs="Times New Roman"/>
          <w:i/>
          <w:iCs/>
          <w:color w:val="000000"/>
          <w:szCs w:val="24"/>
        </w:rPr>
        <w:t xml:space="preserve">Basis Data </w:t>
      </w:r>
      <w:proofErr w:type="spellStart"/>
      <w:r w:rsidR="00130436">
        <w:rPr>
          <w:rFonts w:eastAsia="Times New Roman" w:cs="Times New Roman"/>
          <w:i/>
          <w:iCs/>
          <w:color w:val="000000"/>
          <w:szCs w:val="24"/>
        </w:rPr>
        <w:t>Praktikum</w:t>
      </w:r>
      <w:proofErr w:type="spellEnd"/>
    </w:p>
    <w:p w14:paraId="5967FA15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 xml:space="preserve">Program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Studi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D3 Teknik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Informatika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>)</w:t>
      </w:r>
    </w:p>
    <w:p w14:paraId="04F1E2B5" w14:textId="77777777" w:rsid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4E92DC85" w14:textId="77777777" w:rsidR="008B684A" w:rsidRP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7322BEF1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> </w:t>
      </w:r>
      <w:r w:rsidRPr="008B684A">
        <w:rPr>
          <w:rFonts w:eastAsia="Times New Roman" w:cs="Times New Roman"/>
          <w:i/>
          <w:iCs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28A634F7" wp14:editId="0B4AA6F9">
            <wp:extent cx="2867025" cy="3905250"/>
            <wp:effectExtent l="0" t="0" r="952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2195" w14:textId="77777777" w:rsidR="008B684A" w:rsidRPr="008B684A" w:rsidRDefault="008B684A" w:rsidP="008B684A">
      <w:pPr>
        <w:spacing w:after="240" w:line="240" w:lineRule="auto"/>
        <w:rPr>
          <w:rFonts w:eastAsia="Times New Roman" w:cs="Times New Roman"/>
          <w:szCs w:val="24"/>
        </w:rPr>
      </w:pPr>
    </w:p>
    <w:p w14:paraId="148918B0" w14:textId="77777777" w:rsidR="008B684A" w:rsidRPr="00130436" w:rsidRDefault="008B684A" w:rsidP="008B684A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proofErr w:type="spellStart"/>
      <w:r w:rsidRPr="00130436">
        <w:rPr>
          <w:rFonts w:eastAsia="Times New Roman" w:cs="Times New Roman"/>
          <w:color w:val="000000"/>
          <w:sz w:val="28"/>
          <w:szCs w:val="28"/>
        </w:rPr>
        <w:t>Disusun</w:t>
      </w:r>
      <w:proofErr w:type="spellEnd"/>
      <w:r w:rsidRPr="00130436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gramStart"/>
      <w:r w:rsidRPr="00130436">
        <w:rPr>
          <w:rFonts w:eastAsia="Times New Roman" w:cs="Times New Roman"/>
          <w:color w:val="000000"/>
          <w:sz w:val="28"/>
          <w:szCs w:val="28"/>
        </w:rPr>
        <w:t>oleh :</w:t>
      </w:r>
      <w:proofErr w:type="gramEnd"/>
    </w:p>
    <w:p w14:paraId="6A84DD52" w14:textId="77777777" w:rsidR="008B684A" w:rsidRPr="00130436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 w:val="28"/>
          <w:szCs w:val="28"/>
        </w:rPr>
      </w:pPr>
      <w:r w:rsidRPr="00130436">
        <w:rPr>
          <w:rFonts w:eastAsia="Times New Roman" w:cs="Times New Roman"/>
          <w:color w:val="000000"/>
          <w:sz w:val="28"/>
          <w:szCs w:val="28"/>
        </w:rPr>
        <w:t xml:space="preserve">Muhammad Ali </w:t>
      </w:r>
      <w:proofErr w:type="spellStart"/>
      <w:r w:rsidRPr="00130436">
        <w:rPr>
          <w:rFonts w:eastAsia="Times New Roman" w:cs="Times New Roman"/>
          <w:color w:val="000000"/>
          <w:sz w:val="28"/>
          <w:szCs w:val="28"/>
        </w:rPr>
        <w:t>Kusnadin</w:t>
      </w:r>
      <w:proofErr w:type="spellEnd"/>
      <w:r w:rsidRPr="00130436">
        <w:rPr>
          <w:rFonts w:eastAsia="Times New Roman" w:cs="Times New Roman"/>
          <w:color w:val="000000"/>
          <w:sz w:val="28"/>
          <w:szCs w:val="28"/>
        </w:rPr>
        <w:tab/>
        <w:t>(201511016)</w:t>
      </w:r>
    </w:p>
    <w:p w14:paraId="062B7446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4C1860F8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5E4CE521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46FF176D" w14:textId="77777777" w:rsid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433294C7" w14:textId="77777777" w:rsidR="00130436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06826A84" w14:textId="77777777" w:rsidR="00130436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543D03B9" w14:textId="77777777" w:rsidR="00130436" w:rsidRPr="008B684A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43C4ABC5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D3 – 2A</w:t>
      </w:r>
    </w:p>
    <w:p w14:paraId="6AFE7D0E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PROGRAM STUDI D3 TEKNIK INFORMATIKA</w:t>
      </w:r>
    </w:p>
    <w:p w14:paraId="40106FC8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POLITEKNIK NEGERI BANDUNG</w:t>
      </w:r>
    </w:p>
    <w:p w14:paraId="519D227F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TAHUN 2021</w:t>
      </w:r>
    </w:p>
    <w:p w14:paraId="14414FFC" w14:textId="6D1150D4" w:rsidR="008B684A" w:rsidRDefault="008B684A"/>
    <w:p w14:paraId="4C56C6C2" w14:textId="303F5FFC" w:rsidR="000C6173" w:rsidRDefault="000C6173" w:rsidP="000C6173">
      <w:pPr>
        <w:pStyle w:val="ListParagraph"/>
        <w:numPr>
          <w:ilvl w:val="0"/>
          <w:numId w:val="1"/>
        </w:numPr>
      </w:pPr>
      <w:r>
        <w:lastRenderedPageBreak/>
        <w:t>Lat 7.1</w:t>
      </w:r>
    </w:p>
    <w:p w14:paraId="0A520245" w14:textId="52DBAC2A" w:rsidR="000C6173" w:rsidRDefault="000C6173" w:rsidP="000C6173">
      <w:pPr>
        <w:pStyle w:val="ListParagraph"/>
      </w:pPr>
      <w:r w:rsidRPr="000C6173">
        <w:drawing>
          <wp:inline distT="0" distB="0" distL="0" distR="0" wp14:anchorId="57D6002D" wp14:editId="47D1B363">
            <wp:extent cx="1495634" cy="1028844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A0DF" w14:textId="2A2E7E63" w:rsidR="000C6173" w:rsidRDefault="000C6173" w:rsidP="000C6173">
      <w:pPr>
        <w:pStyle w:val="ListParagraph"/>
      </w:pPr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class Cat.</w:t>
      </w:r>
    </w:p>
    <w:p w14:paraId="18113E3B" w14:textId="3C8CE272" w:rsidR="000C6173" w:rsidRDefault="000C6173" w:rsidP="000C6173">
      <w:pPr>
        <w:pStyle w:val="ListParagraph"/>
      </w:pPr>
      <w:r w:rsidRPr="000C6173">
        <w:drawing>
          <wp:inline distT="0" distB="0" distL="0" distR="0" wp14:anchorId="0B106A44" wp14:editId="0FC9674E">
            <wp:extent cx="1476581" cy="990738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F15B" w14:textId="01A1A9B2" w:rsidR="000C6173" w:rsidRDefault="000C6173" w:rsidP="000C6173">
      <w:pPr>
        <w:pStyle w:val="ListParagraph"/>
      </w:pPr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class Horse.</w:t>
      </w:r>
    </w:p>
    <w:p w14:paraId="31F7C810" w14:textId="4A914B44" w:rsidR="000C6173" w:rsidRDefault="000C6173" w:rsidP="000C6173">
      <w:pPr>
        <w:pStyle w:val="ListParagraph"/>
      </w:pPr>
      <w:r>
        <w:t xml:space="preserve">Dari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Dynamic Polymorphism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output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4BC71762" w14:textId="072DBBA1" w:rsidR="000C6173" w:rsidRDefault="000C6173" w:rsidP="000C6173">
      <w:pPr>
        <w:pStyle w:val="ListParagraph"/>
        <w:numPr>
          <w:ilvl w:val="0"/>
          <w:numId w:val="1"/>
        </w:numPr>
      </w:pPr>
      <w:r>
        <w:t>Lat 7.2</w:t>
      </w:r>
    </w:p>
    <w:p w14:paraId="5AD84405" w14:textId="781EB661" w:rsidR="000C6173" w:rsidRDefault="000C6173" w:rsidP="000C6173">
      <w:pPr>
        <w:pStyle w:val="ListParagraph"/>
      </w:pPr>
      <w:r w:rsidRPr="000C6173">
        <w:drawing>
          <wp:inline distT="0" distB="0" distL="0" distR="0" wp14:anchorId="163E103F" wp14:editId="66020FA2">
            <wp:extent cx="3248478" cy="1609950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A318" w14:textId="5FC1CE29" w:rsidR="000C6173" w:rsidRDefault="000C6173" w:rsidP="000C6173">
      <w:pPr>
        <w:pStyle w:val="ListParagraph"/>
      </w:pPr>
      <w:r>
        <w:t xml:space="preserve">Output </w:t>
      </w:r>
      <w:proofErr w:type="spellStart"/>
      <w:r>
        <w:t>dari</w:t>
      </w:r>
      <w:proofErr w:type="spellEnd"/>
      <w:r>
        <w:t xml:space="preserve"> Lat 7.2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pholymorphism</w:t>
      </w:r>
      <w:proofErr w:type="spellEnd"/>
      <w:r>
        <w:t xml:space="preserve"> static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compile time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running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Jadi </w:t>
      </w:r>
      <w:proofErr w:type="spellStart"/>
      <w:r>
        <w:t>jikalau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output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source code </w:t>
      </w:r>
      <w:proofErr w:type="spellStart"/>
      <w:r>
        <w:t>nya</w:t>
      </w:r>
      <w:proofErr w:type="spellEnd"/>
      <w:r>
        <w:t>.</w:t>
      </w:r>
    </w:p>
    <w:p w14:paraId="290EEB37" w14:textId="3C320993" w:rsidR="000C6173" w:rsidRDefault="000C6173" w:rsidP="000C6173">
      <w:pPr>
        <w:pStyle w:val="ListParagraph"/>
      </w:pPr>
      <w:r w:rsidRPr="000C6173">
        <w:drawing>
          <wp:inline distT="0" distB="0" distL="0" distR="0" wp14:anchorId="66A62DA8" wp14:editId="10327D65">
            <wp:extent cx="2972215" cy="1314633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C990" w14:textId="77777777" w:rsidR="000C6173" w:rsidRDefault="000C6173" w:rsidP="000C6173">
      <w:pPr>
        <w:pStyle w:val="ListParagraph"/>
      </w:pPr>
    </w:p>
    <w:p w14:paraId="3B1E92C3" w14:textId="651E2447" w:rsidR="000C6173" w:rsidRDefault="000C6173" w:rsidP="000C6173">
      <w:pPr>
        <w:pStyle w:val="ListParagraph"/>
        <w:numPr>
          <w:ilvl w:val="0"/>
          <w:numId w:val="1"/>
        </w:numPr>
      </w:pPr>
      <w:r>
        <w:t>Lat 7.3</w:t>
      </w:r>
    </w:p>
    <w:p w14:paraId="5062953A" w14:textId="3E749364" w:rsidR="00C95CE6" w:rsidRDefault="00C95CE6" w:rsidP="00C95CE6">
      <w:pPr>
        <w:pStyle w:val="ListParagraph"/>
      </w:pPr>
      <w:r w:rsidRPr="00C95CE6">
        <w:lastRenderedPageBreak/>
        <w:drawing>
          <wp:inline distT="0" distB="0" distL="0" distR="0" wp14:anchorId="400C6496" wp14:editId="367B97A0">
            <wp:extent cx="3191320" cy="4382112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3AFF" w14:textId="7748BE96" w:rsidR="00C95CE6" w:rsidRDefault="00C95CE6" w:rsidP="00C95CE6">
      <w:pPr>
        <w:pStyle w:val="ListParagraph"/>
      </w:pPr>
      <w:proofErr w:type="spellStart"/>
      <w:r>
        <w:t>Ini</w:t>
      </w:r>
      <w:proofErr w:type="spellEnd"/>
      <w:r>
        <w:t xml:space="preserve"> output </w:t>
      </w:r>
      <w:proofErr w:type="spellStart"/>
      <w:r>
        <w:t>pertama</w:t>
      </w:r>
      <w:proofErr w:type="spellEnd"/>
      <w:r>
        <w:t xml:space="preserve"> program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Commission.</w:t>
      </w:r>
    </w:p>
    <w:p w14:paraId="3CC47DFF" w14:textId="77777777" w:rsidR="00C95CE6" w:rsidRDefault="00C95CE6" w:rsidP="00C95CE6">
      <w:pPr>
        <w:pStyle w:val="ListParagraph"/>
      </w:pPr>
    </w:p>
    <w:p w14:paraId="21727072" w14:textId="59228311" w:rsidR="000C6173" w:rsidRDefault="00C95CE6" w:rsidP="000C6173">
      <w:pPr>
        <w:pStyle w:val="ListParagraph"/>
      </w:pPr>
      <w:r w:rsidRPr="00C95CE6">
        <w:drawing>
          <wp:inline distT="0" distB="0" distL="0" distR="0" wp14:anchorId="59C2B070" wp14:editId="1CF7AFC0">
            <wp:extent cx="3258005" cy="2619741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FE71" w14:textId="27272EC5" w:rsidR="00C95CE6" w:rsidRDefault="00C95CE6" w:rsidP="000C6173">
      <w:pPr>
        <w:pStyle w:val="ListParagraph"/>
      </w:pPr>
      <w:proofErr w:type="spellStart"/>
      <w:r>
        <w:t>Ini</w:t>
      </w:r>
      <w:proofErr w:type="spellEnd"/>
      <w:r>
        <w:t xml:space="preserve"> output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Commission </w:t>
      </w:r>
      <w:proofErr w:type="spellStart"/>
      <w:r>
        <w:t>ditambahkan</w:t>
      </w:r>
      <w:proofErr w:type="spellEnd"/>
      <w:r>
        <w:t>.</w:t>
      </w:r>
    </w:p>
    <w:p w14:paraId="2539FDA8" w14:textId="7F17ABBC" w:rsidR="00C95CE6" w:rsidRDefault="00C95CE6" w:rsidP="000C6173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Bahasa inggris</w:t>
      </w:r>
    </w:p>
    <w:sectPr w:rsidR="00C9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F5BBC"/>
    <w:multiLevelType w:val="hybridMultilevel"/>
    <w:tmpl w:val="67C455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73"/>
    <w:rsid w:val="000C6173"/>
    <w:rsid w:val="00130436"/>
    <w:rsid w:val="00424DA3"/>
    <w:rsid w:val="005B75E2"/>
    <w:rsid w:val="006F5E65"/>
    <w:rsid w:val="007B4714"/>
    <w:rsid w:val="00865281"/>
    <w:rsid w:val="008B684A"/>
    <w:rsid w:val="00C95CE6"/>
    <w:rsid w:val="00F6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7B52"/>
  <w15:chartTrackingRefBased/>
  <w15:docId w15:val="{CE9C048A-EDB5-4ED0-86F3-B1BD0048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DA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F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F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F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4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8B684A"/>
  </w:style>
  <w:style w:type="character" w:customStyle="1" w:styleId="Heading1Char">
    <w:name w:val="Heading 1 Char"/>
    <w:basedOn w:val="DefaultParagraphFont"/>
    <w:link w:val="Heading1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0C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Custom%20Office%20Templates\cover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1.dotx</Template>
  <TotalTime>61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ALI</dc:creator>
  <cp:keywords/>
  <dc:description/>
  <cp:lastModifiedBy>MUHAMMAD ALI KUSNADIN</cp:lastModifiedBy>
  <cp:revision>1</cp:revision>
  <dcterms:created xsi:type="dcterms:W3CDTF">2021-11-08T17:13:00Z</dcterms:created>
  <dcterms:modified xsi:type="dcterms:W3CDTF">2021-11-08T18:14:00Z</dcterms:modified>
</cp:coreProperties>
</file>