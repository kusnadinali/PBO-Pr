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6D48" w14:textId="22C751EF" w:rsidR="008B684A" w:rsidRPr="008B684A" w:rsidRDefault="008B684A" w:rsidP="008B684A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8B684A">
        <w:rPr>
          <w:rFonts w:eastAsia="Times New Roman" w:cs="Times New Roman"/>
          <w:b/>
          <w:bCs/>
          <w:color w:val="000000"/>
          <w:sz w:val="36"/>
          <w:szCs w:val="36"/>
        </w:rPr>
        <w:t>Tugas</w:t>
      </w:r>
      <w:proofErr w:type="spellEnd"/>
      <w:r w:rsidRPr="008B684A">
        <w:rPr>
          <w:rFonts w:eastAsia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130436">
        <w:rPr>
          <w:rFonts w:eastAsia="Times New Roman" w:cs="Times New Roman"/>
          <w:b/>
          <w:bCs/>
          <w:color w:val="000000"/>
          <w:sz w:val="36"/>
          <w:szCs w:val="36"/>
        </w:rPr>
        <w:t>Praktikum</w:t>
      </w:r>
      <w:proofErr w:type="spellEnd"/>
      <w:r w:rsidR="007F18D4">
        <w:rPr>
          <w:rFonts w:eastAsia="Times New Roman" w:cs="Times New Roman"/>
          <w:b/>
          <w:bCs/>
          <w:color w:val="000000"/>
          <w:sz w:val="36"/>
          <w:szCs w:val="36"/>
        </w:rPr>
        <w:t xml:space="preserve"> </w:t>
      </w:r>
      <w:r w:rsidR="00CE15FE">
        <w:rPr>
          <w:rFonts w:eastAsia="Times New Roman" w:cs="Times New Roman"/>
          <w:b/>
          <w:bCs/>
          <w:color w:val="000000"/>
          <w:sz w:val="36"/>
          <w:szCs w:val="36"/>
        </w:rPr>
        <w:t>14</w:t>
      </w:r>
    </w:p>
    <w:p w14:paraId="30775DD1" w14:textId="41DBEA6B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(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Sebagai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pemenuhan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salah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satu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tugas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mata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kuliah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r w:rsidR="00CE15FE">
        <w:rPr>
          <w:rFonts w:eastAsia="Times New Roman" w:cs="Times New Roman"/>
          <w:i/>
          <w:iCs/>
          <w:color w:val="000000"/>
          <w:szCs w:val="24"/>
        </w:rPr>
        <w:t>PBO</w:t>
      </w:r>
      <w:r w:rsidR="00130436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="00130436">
        <w:rPr>
          <w:rFonts w:eastAsia="Times New Roman" w:cs="Times New Roman"/>
          <w:i/>
          <w:iCs/>
          <w:color w:val="000000"/>
          <w:szCs w:val="24"/>
        </w:rPr>
        <w:t>Praktikum</w:t>
      </w:r>
      <w:proofErr w:type="spellEnd"/>
    </w:p>
    <w:p w14:paraId="6E56DBBC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 xml:space="preserve">Program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Studi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D3 Teknik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Informatika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>)</w:t>
      </w:r>
    </w:p>
    <w:p w14:paraId="1538C013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3D2D4749" w14:textId="77777777" w:rsidR="008B684A" w:rsidRP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0D147FB5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 </w:t>
      </w:r>
      <w:r w:rsidRPr="008B684A">
        <w:rPr>
          <w:rFonts w:eastAsia="Times New Roman" w:cs="Times New Roman"/>
          <w:i/>
          <w:i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61852369" wp14:editId="4BAC5CF2">
            <wp:extent cx="2867025" cy="3905250"/>
            <wp:effectExtent l="0" t="0" r="952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0178" w14:textId="77777777" w:rsidR="008B684A" w:rsidRPr="008B684A" w:rsidRDefault="008B684A" w:rsidP="008B684A">
      <w:pPr>
        <w:spacing w:after="240" w:line="240" w:lineRule="auto"/>
        <w:rPr>
          <w:rFonts w:eastAsia="Times New Roman" w:cs="Times New Roman"/>
          <w:szCs w:val="24"/>
        </w:rPr>
      </w:pPr>
    </w:p>
    <w:p w14:paraId="0B6933B6" w14:textId="77777777" w:rsidR="008B684A" w:rsidRPr="00130436" w:rsidRDefault="008B684A" w:rsidP="008B684A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proofErr w:type="spellStart"/>
      <w:r w:rsidRPr="00130436">
        <w:rPr>
          <w:rFonts w:eastAsia="Times New Roman" w:cs="Times New Roman"/>
          <w:color w:val="000000"/>
          <w:sz w:val="28"/>
          <w:szCs w:val="28"/>
        </w:rPr>
        <w:t>Disusun</w:t>
      </w:r>
      <w:proofErr w:type="spellEnd"/>
      <w:r w:rsidRPr="00130436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Pr="00130436">
        <w:rPr>
          <w:rFonts w:eastAsia="Times New Roman" w:cs="Times New Roman"/>
          <w:color w:val="000000"/>
          <w:sz w:val="28"/>
          <w:szCs w:val="28"/>
        </w:rPr>
        <w:t>oleh :</w:t>
      </w:r>
      <w:proofErr w:type="gramEnd"/>
    </w:p>
    <w:p w14:paraId="5DF17BCC" w14:textId="77777777" w:rsidR="008B684A" w:rsidRPr="00130436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 w:val="28"/>
          <w:szCs w:val="28"/>
        </w:rPr>
      </w:pPr>
      <w:r w:rsidRPr="00130436">
        <w:rPr>
          <w:rFonts w:eastAsia="Times New Roman" w:cs="Times New Roman"/>
          <w:color w:val="000000"/>
          <w:sz w:val="28"/>
          <w:szCs w:val="28"/>
        </w:rPr>
        <w:t xml:space="preserve">Muhammad Ali </w:t>
      </w:r>
      <w:proofErr w:type="spellStart"/>
      <w:r w:rsidRPr="00130436">
        <w:rPr>
          <w:rFonts w:eastAsia="Times New Roman" w:cs="Times New Roman"/>
          <w:color w:val="000000"/>
          <w:sz w:val="28"/>
          <w:szCs w:val="28"/>
        </w:rPr>
        <w:t>Kusnadin</w:t>
      </w:r>
      <w:proofErr w:type="spellEnd"/>
      <w:r w:rsidRPr="00130436">
        <w:rPr>
          <w:rFonts w:eastAsia="Times New Roman" w:cs="Times New Roman"/>
          <w:color w:val="000000"/>
          <w:sz w:val="28"/>
          <w:szCs w:val="28"/>
        </w:rPr>
        <w:tab/>
        <w:t>(201511016)</w:t>
      </w:r>
    </w:p>
    <w:p w14:paraId="1427212C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3C304337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228F7198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74059B2C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161EE7B7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3AAC0D5B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75892689" w14:textId="77777777" w:rsidR="00130436" w:rsidRPr="008B684A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299844BD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D3 – 2A</w:t>
      </w:r>
    </w:p>
    <w:p w14:paraId="5191E0F3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PROGRAM STUDI D3 TEKNIK INFORMATIKA</w:t>
      </w:r>
    </w:p>
    <w:p w14:paraId="646F9F65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POLITEKNIK NEGERI BANDUNG</w:t>
      </w:r>
    </w:p>
    <w:p w14:paraId="2942CCB8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TAHUN 2021</w:t>
      </w:r>
    </w:p>
    <w:p w14:paraId="02B47F52" w14:textId="2CBCE5E9" w:rsidR="008B684A" w:rsidRDefault="008B684A"/>
    <w:p w14:paraId="65CCE9B8" w14:textId="0159AC84" w:rsidR="00CE15FE" w:rsidRDefault="00CE15FE" w:rsidP="00CE15FE">
      <w:pPr>
        <w:jc w:val="center"/>
        <w:rPr>
          <w:b/>
          <w:bCs/>
        </w:rPr>
      </w:pPr>
      <w:proofErr w:type="spellStart"/>
      <w:r w:rsidRPr="00CE15FE">
        <w:rPr>
          <w:b/>
          <w:bCs/>
        </w:rPr>
        <w:lastRenderedPageBreak/>
        <w:t>Implementasi</w:t>
      </w:r>
      <w:proofErr w:type="spellEnd"/>
      <w:r w:rsidRPr="00CE15FE">
        <w:rPr>
          <w:b/>
          <w:bCs/>
        </w:rPr>
        <w:t xml:space="preserve"> thread </w:t>
      </w:r>
      <w:proofErr w:type="spellStart"/>
      <w:r w:rsidRPr="00CE15FE">
        <w:rPr>
          <w:b/>
          <w:bCs/>
        </w:rPr>
        <w:t>dengan</w:t>
      </w:r>
      <w:proofErr w:type="spellEnd"/>
      <w:r w:rsidRPr="00CE15FE">
        <w:rPr>
          <w:b/>
          <w:bCs/>
        </w:rPr>
        <w:t xml:space="preserve"> program </w:t>
      </w:r>
      <w:proofErr w:type="spellStart"/>
      <w:r w:rsidRPr="00CE15FE">
        <w:rPr>
          <w:b/>
          <w:bCs/>
        </w:rPr>
        <w:t>buatan</w:t>
      </w:r>
      <w:proofErr w:type="spellEnd"/>
      <w:r w:rsidRPr="00CE15FE">
        <w:rPr>
          <w:b/>
          <w:bCs/>
        </w:rPr>
        <w:t xml:space="preserve"> </w:t>
      </w:r>
      <w:proofErr w:type="spellStart"/>
      <w:r w:rsidRPr="00CE15FE">
        <w:rPr>
          <w:b/>
          <w:bCs/>
        </w:rPr>
        <w:t>individu</w:t>
      </w:r>
      <w:proofErr w:type="spellEnd"/>
    </w:p>
    <w:p w14:paraId="683BFDF2" w14:textId="10BE2B63" w:rsidR="00CE15FE" w:rsidRDefault="00CE15FE" w:rsidP="00CE15FE">
      <w:pPr>
        <w:ind w:firstLine="720"/>
      </w:pPr>
      <w:r>
        <w:t xml:space="preserve">Saya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bertemakan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mempunyai </w:t>
      </w:r>
      <w:proofErr w:type="spellStart"/>
      <w:r>
        <w:t>antrian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. Saya </w:t>
      </w:r>
      <w:proofErr w:type="spellStart"/>
      <w:r>
        <w:t>menyediakan</w:t>
      </w:r>
      <w:proofErr w:type="spellEnd"/>
      <w:r>
        <w:t xml:space="preserve"> 5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penggunan</w:t>
      </w:r>
      <w:proofErr w:type="spellEnd"/>
      <w:r>
        <w:t xml:space="preserve"> thread dan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mempunyai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. </w:t>
      </w:r>
      <w:r w:rsidR="00AE5FEE">
        <w:t xml:space="preserve">Code program dan output </w:t>
      </w:r>
      <w:proofErr w:type="spellStart"/>
      <w:r w:rsidR="00AE5FEE">
        <w:t>seperti</w:t>
      </w:r>
      <w:proofErr w:type="spellEnd"/>
      <w:r w:rsidR="00AE5FEE">
        <w:t xml:space="preserve"> </w:t>
      </w:r>
      <w:proofErr w:type="spellStart"/>
      <w:r w:rsidR="00AE5FEE">
        <w:t>berikut</w:t>
      </w:r>
      <w:proofErr w:type="spellEnd"/>
      <w:r w:rsidR="00AE5FEE">
        <w:t>:</w:t>
      </w:r>
    </w:p>
    <w:p w14:paraId="6A933626" w14:textId="72AB357B" w:rsidR="00AE5FEE" w:rsidRDefault="00AE5FEE" w:rsidP="00AE5FEE">
      <w:pPr>
        <w:pStyle w:val="ListParagraph"/>
        <w:numPr>
          <w:ilvl w:val="0"/>
          <w:numId w:val="1"/>
        </w:numPr>
      </w:pPr>
      <w:r>
        <w:t xml:space="preserve">Source </w:t>
      </w:r>
    </w:p>
    <w:p w14:paraId="2D2F99C9" w14:textId="6D801ED2" w:rsidR="00AE5FEE" w:rsidRDefault="00AE5FEE" w:rsidP="00AE5FEE">
      <w:pPr>
        <w:pStyle w:val="ListParagraph"/>
        <w:numPr>
          <w:ilvl w:val="1"/>
          <w:numId w:val="1"/>
        </w:numPr>
      </w:pPr>
      <w:r>
        <w:t>Main.java</w:t>
      </w:r>
    </w:p>
    <w:p w14:paraId="52942695" w14:textId="77777777" w:rsidR="00AE5FEE" w:rsidRDefault="00AE5FEE" w:rsidP="00AE5FEE">
      <w:pPr>
        <w:shd w:val="clear" w:color="auto" w:fill="8EAADB" w:themeFill="accent1" w:themeFillTint="99"/>
        <w:ind w:left="1440"/>
      </w:pPr>
      <w:r>
        <w:t>public class Main {</w:t>
      </w:r>
    </w:p>
    <w:p w14:paraId="1898F8F9" w14:textId="77777777" w:rsidR="00AE5FEE" w:rsidRDefault="00AE5FEE" w:rsidP="00AE5FEE">
      <w:pPr>
        <w:shd w:val="clear" w:color="auto" w:fill="8EAADB" w:themeFill="accent1" w:themeFillTint="99"/>
        <w:ind w:left="1440"/>
      </w:pPr>
      <w:r>
        <w:tab/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942FF0" w14:textId="77777777" w:rsidR="00AE5FEE" w:rsidRDefault="00AE5FEE" w:rsidP="00AE5FEE">
      <w:pPr>
        <w:shd w:val="clear" w:color="auto" w:fill="8EAADB" w:themeFill="accent1" w:themeFillTint="99"/>
        <w:ind w:left="1440"/>
      </w:pPr>
      <w:r>
        <w:tab/>
      </w: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&lt;5;i++) {</w:t>
      </w:r>
    </w:p>
    <w:p w14:paraId="32FFEEF8" w14:textId="77777777" w:rsidR="00AE5FEE" w:rsidRDefault="00AE5FEE" w:rsidP="00AE5FEE">
      <w:pPr>
        <w:shd w:val="clear" w:color="auto" w:fill="8EAADB" w:themeFill="accent1" w:themeFillTint="99"/>
        <w:ind w:left="1440"/>
      </w:pPr>
      <w:r>
        <w:tab/>
      </w:r>
      <w:r>
        <w:tab/>
      </w:r>
      <w:r>
        <w:tab/>
        <w:t xml:space="preserve">  </w:t>
      </w:r>
      <w:proofErr w:type="spellStart"/>
      <w:r>
        <w:t>Threadthing</w:t>
      </w:r>
      <w:proofErr w:type="spellEnd"/>
      <w:r>
        <w:t xml:space="preserve"> t = new </w:t>
      </w:r>
      <w:proofErr w:type="spellStart"/>
      <w:r>
        <w:t>Threadthing</w:t>
      </w:r>
      <w:proofErr w:type="spellEnd"/>
      <w:r>
        <w:t>(i+1</w:t>
      </w:r>
      <w:proofErr w:type="gramStart"/>
      <w:r>
        <w:t>);</w:t>
      </w:r>
      <w:proofErr w:type="gramEnd"/>
    </w:p>
    <w:p w14:paraId="1F7F5F56" w14:textId="77777777" w:rsidR="00AE5FEE" w:rsidRDefault="00AE5FEE" w:rsidP="00AE5FEE">
      <w:pPr>
        <w:shd w:val="clear" w:color="auto" w:fill="8EAADB" w:themeFill="accent1" w:themeFillTint="99"/>
        <w:ind w:left="1440"/>
      </w:pPr>
      <w:r>
        <w:tab/>
      </w:r>
      <w:r>
        <w:tab/>
      </w:r>
      <w:r>
        <w:tab/>
        <w:t xml:space="preserve">  Thread </w:t>
      </w:r>
      <w:proofErr w:type="spellStart"/>
      <w:r>
        <w:t>myThread</w:t>
      </w:r>
      <w:proofErr w:type="spellEnd"/>
      <w:r>
        <w:t xml:space="preserve"> = new Thread(t</w:t>
      </w:r>
      <w:proofErr w:type="gramStart"/>
      <w:r>
        <w:t>);</w:t>
      </w:r>
      <w:proofErr w:type="gramEnd"/>
    </w:p>
    <w:p w14:paraId="74792567" w14:textId="77777777" w:rsidR="00AE5FEE" w:rsidRDefault="00AE5FEE" w:rsidP="00AE5FEE">
      <w:pPr>
        <w:shd w:val="clear" w:color="auto" w:fill="8EAADB" w:themeFill="accent1" w:themeFillTint="99"/>
        <w:ind w:left="1440"/>
      </w:pPr>
      <w:r>
        <w:tab/>
      </w:r>
      <w:r>
        <w:tab/>
      </w:r>
      <w:r>
        <w:tab/>
        <w:t xml:space="preserve">  </w:t>
      </w:r>
      <w:proofErr w:type="spellStart"/>
      <w:r>
        <w:t>myThread.start</w:t>
      </w:r>
      <w:proofErr w:type="spellEnd"/>
      <w:r>
        <w:t>(</w:t>
      </w:r>
      <w:proofErr w:type="gramStart"/>
      <w:r>
        <w:t>);</w:t>
      </w:r>
      <w:proofErr w:type="gramEnd"/>
    </w:p>
    <w:p w14:paraId="669CE557" w14:textId="77777777" w:rsidR="00AE5FEE" w:rsidRDefault="00AE5FEE" w:rsidP="00AE5FEE">
      <w:pPr>
        <w:shd w:val="clear" w:color="auto" w:fill="8EAADB" w:themeFill="accent1" w:themeFillTint="99"/>
        <w:ind w:left="1440"/>
      </w:pPr>
      <w:r>
        <w:tab/>
      </w:r>
      <w:r>
        <w:tab/>
        <w:t xml:space="preserve">  }</w:t>
      </w:r>
    </w:p>
    <w:p w14:paraId="2C171D70" w14:textId="77777777" w:rsidR="00AE5FEE" w:rsidRDefault="00AE5FEE" w:rsidP="00AE5FEE">
      <w:pPr>
        <w:shd w:val="clear" w:color="auto" w:fill="8EAADB" w:themeFill="accent1" w:themeFillTint="99"/>
        <w:ind w:left="1440"/>
      </w:pPr>
      <w:r>
        <w:tab/>
        <w:t xml:space="preserve">  }</w:t>
      </w:r>
    </w:p>
    <w:p w14:paraId="6D5D9F5E" w14:textId="0DD11B92" w:rsidR="00AE5FEE" w:rsidRDefault="00AE5FEE" w:rsidP="00AE5FEE">
      <w:pPr>
        <w:pStyle w:val="ListParagraph"/>
        <w:numPr>
          <w:ilvl w:val="1"/>
          <w:numId w:val="1"/>
        </w:numPr>
      </w:pPr>
      <w:proofErr w:type="gramStart"/>
      <w:r>
        <w:t>}</w:t>
      </w:r>
      <w:r>
        <w:t>Threadthing.java</w:t>
      </w:r>
      <w:proofErr w:type="gramEnd"/>
    </w:p>
    <w:p w14:paraId="28E4E943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0D585CE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</w:p>
    <w:p w14:paraId="4A7B2134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 xml:space="preserve">public class </w:t>
      </w:r>
      <w:proofErr w:type="spellStart"/>
      <w:r>
        <w:t>Threadthing</w:t>
      </w:r>
      <w:proofErr w:type="spellEnd"/>
      <w:r>
        <w:t xml:space="preserve"> implements Runnable {</w:t>
      </w:r>
    </w:p>
    <w:p w14:paraId="70B59AFC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  <w:t xml:space="preserve">private int </w:t>
      </w:r>
      <w:proofErr w:type="spellStart"/>
      <w:proofErr w:type="gramStart"/>
      <w:r>
        <w:t>numberOfCashier</w:t>
      </w:r>
      <w:proofErr w:type="spellEnd"/>
      <w:r>
        <w:t>;</w:t>
      </w:r>
      <w:proofErr w:type="gramEnd"/>
    </w:p>
    <w:p w14:paraId="0207A040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</w:p>
    <w:p w14:paraId="799B5D89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  <w:t xml:space="preserve">public </w:t>
      </w:r>
      <w:proofErr w:type="spellStart"/>
      <w:proofErr w:type="gramStart"/>
      <w:r>
        <w:t>Threadthing</w:t>
      </w:r>
      <w:proofErr w:type="spellEnd"/>
      <w:r>
        <w:t>(</w:t>
      </w:r>
      <w:proofErr w:type="gramEnd"/>
      <w:r>
        <w:t>int x) {</w:t>
      </w:r>
    </w:p>
    <w:p w14:paraId="58604A01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</w:r>
      <w:proofErr w:type="spellStart"/>
      <w:proofErr w:type="gramStart"/>
      <w:r>
        <w:t>numberOfCashier</w:t>
      </w:r>
      <w:proofErr w:type="spellEnd"/>
      <w:r>
        <w:t xml:space="preserve">  =</w:t>
      </w:r>
      <w:proofErr w:type="gramEnd"/>
      <w:r>
        <w:t xml:space="preserve"> x;</w:t>
      </w:r>
    </w:p>
    <w:p w14:paraId="0103F53D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  <w:t>}</w:t>
      </w:r>
    </w:p>
    <w:p w14:paraId="0FE3D5B8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</w:p>
    <w:p w14:paraId="328A9BEF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  <w:t xml:space="preserve">public int </w:t>
      </w:r>
      <w:proofErr w:type="spellStart"/>
      <w:proofErr w:type="gramStart"/>
      <w:r>
        <w:t>randomInteger</w:t>
      </w:r>
      <w:proofErr w:type="spellEnd"/>
      <w:r>
        <w:t>(</w:t>
      </w:r>
      <w:proofErr w:type="gramEnd"/>
      <w:r>
        <w:t>) {</w:t>
      </w:r>
    </w:p>
    <w:p w14:paraId="0A8CE5A0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5A51D306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  <w:t xml:space="preserve">int </w:t>
      </w:r>
      <w:proofErr w:type="spellStart"/>
      <w:r>
        <w:t>Upperbound</w:t>
      </w:r>
      <w:proofErr w:type="spellEnd"/>
      <w:r>
        <w:t xml:space="preserve"> = </w:t>
      </w:r>
      <w:proofErr w:type="gramStart"/>
      <w:r>
        <w:t>50;</w:t>
      </w:r>
      <w:proofErr w:type="gramEnd"/>
    </w:p>
    <w:p w14:paraId="10196F9A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  <w:t xml:space="preserve">int </w:t>
      </w:r>
      <w:proofErr w:type="spellStart"/>
      <w:r>
        <w:t>int_random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</w:t>
      </w:r>
      <w:proofErr w:type="spellStart"/>
      <w:r>
        <w:t>Upperbound</w:t>
      </w:r>
      <w:proofErr w:type="spellEnd"/>
      <w:r>
        <w:t>);</w:t>
      </w:r>
    </w:p>
    <w:p w14:paraId="3ADB1DA5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  <w:t xml:space="preserve">return </w:t>
      </w:r>
      <w:proofErr w:type="spellStart"/>
      <w:r>
        <w:t>int_</w:t>
      </w:r>
      <w:proofErr w:type="gramStart"/>
      <w:r>
        <w:t>random</w:t>
      </w:r>
      <w:proofErr w:type="spellEnd"/>
      <w:r>
        <w:t>;</w:t>
      </w:r>
      <w:proofErr w:type="gramEnd"/>
    </w:p>
    <w:p w14:paraId="030D0D59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</w:r>
    </w:p>
    <w:p w14:paraId="26C5D0F9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  <w:t>}</w:t>
      </w:r>
    </w:p>
    <w:p w14:paraId="0DEE986F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</w:p>
    <w:p w14:paraId="155A98BE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  <w:t>@Override</w:t>
      </w:r>
    </w:p>
    <w:p w14:paraId="4FA27043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25B99FDF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 &lt;=</w:t>
      </w:r>
      <w:proofErr w:type="spellStart"/>
      <w:r>
        <w:t>randomInteger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5D36E635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("&lt;&lt;&lt;&gt;</w:t>
      </w:r>
      <w:proofErr w:type="spellStart"/>
      <w:r>
        <w:t>kasir</w:t>
      </w:r>
      <w:proofErr w:type="spellEnd"/>
      <w:r>
        <w:t xml:space="preserve"> "+ </w:t>
      </w:r>
      <w:proofErr w:type="spellStart"/>
      <w:r>
        <w:t>numberOfCashier</w:t>
      </w:r>
      <w:proofErr w:type="spellEnd"/>
      <w:r>
        <w:t xml:space="preserve"> + "</w:t>
      </w:r>
      <w:proofErr w:type="spellStart"/>
      <w:r>
        <w:t>menangani</w:t>
      </w:r>
      <w:proofErr w:type="spellEnd"/>
      <w:r>
        <w:t xml:space="preserve"> ==&gt;&gt;"+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  <w:r>
        <w:t>;</w:t>
      </w:r>
    </w:p>
    <w:p w14:paraId="1E2A61F0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</w:r>
      <w:r>
        <w:tab/>
        <w:t>try {</w:t>
      </w:r>
    </w:p>
    <w:p w14:paraId="5AFBF021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</w:t>
      </w:r>
      <w:proofErr w:type="gramStart"/>
      <w:r>
        <w:t>);</w:t>
      </w:r>
      <w:proofErr w:type="gramEnd"/>
    </w:p>
    <w:p w14:paraId="0E3807D2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</w:r>
      <w:r>
        <w:tab/>
        <w:t>} catch (Exception e) {</w:t>
      </w:r>
    </w:p>
    <w:p w14:paraId="1690B100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</w:r>
      <w:r>
        <w:tab/>
        <w:t>}</w:t>
      </w:r>
    </w:p>
    <w:p w14:paraId="47E2F8D5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</w:r>
      <w:r>
        <w:tab/>
        <w:t>}</w:t>
      </w:r>
    </w:p>
    <w:p w14:paraId="6970E72E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ab/>
        <w:t>}</w:t>
      </w:r>
    </w:p>
    <w:p w14:paraId="2B61CDD1" w14:textId="77777777" w:rsidR="00AE5FEE" w:rsidRDefault="00AE5FEE" w:rsidP="00AE5FEE">
      <w:pPr>
        <w:pStyle w:val="ListParagraph"/>
        <w:shd w:val="clear" w:color="auto" w:fill="8EAADB" w:themeFill="accent1" w:themeFillTint="99"/>
        <w:ind w:left="1440"/>
      </w:pPr>
    </w:p>
    <w:p w14:paraId="5F2930E6" w14:textId="6221994D" w:rsidR="00AE5FEE" w:rsidRDefault="00AE5FEE" w:rsidP="00AE5FEE">
      <w:pPr>
        <w:pStyle w:val="ListParagraph"/>
        <w:shd w:val="clear" w:color="auto" w:fill="8EAADB" w:themeFill="accent1" w:themeFillTint="99"/>
        <w:ind w:left="1440"/>
      </w:pPr>
      <w:r>
        <w:t>}</w:t>
      </w:r>
    </w:p>
    <w:p w14:paraId="715BBCCB" w14:textId="3886855E" w:rsidR="00AE5FEE" w:rsidRDefault="00AE5FEE" w:rsidP="00AE5FEE">
      <w:pPr>
        <w:pStyle w:val="ListParagraph"/>
        <w:numPr>
          <w:ilvl w:val="0"/>
          <w:numId w:val="1"/>
        </w:numPr>
      </w:pPr>
      <w:r>
        <w:t xml:space="preserve">Output </w:t>
      </w:r>
    </w:p>
    <w:p w14:paraId="7865928A" w14:textId="77777777" w:rsidR="00BB547A" w:rsidRDefault="00BB547A" w:rsidP="00BB547A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4menangani ==&gt;&gt;0</w:t>
      </w:r>
    </w:p>
    <w:p w14:paraId="6BB3B51C" w14:textId="77777777" w:rsidR="00BB547A" w:rsidRDefault="00BB547A" w:rsidP="00BB547A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1menangani ==&gt;&gt;0</w:t>
      </w:r>
    </w:p>
    <w:p w14:paraId="08AFD7DA" w14:textId="77777777" w:rsidR="00BB547A" w:rsidRDefault="00BB547A" w:rsidP="00BB547A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==&gt;&gt;0</w:t>
      </w:r>
    </w:p>
    <w:p w14:paraId="552FE157" w14:textId="743AA3EE" w:rsidR="00AE5FEE" w:rsidRDefault="00AE5FEE" w:rsidP="00BB547A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3menangani ==&gt;&gt;0</w:t>
      </w:r>
    </w:p>
    <w:p w14:paraId="28E4B8CC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2menangani ==&gt;&gt;0</w:t>
      </w:r>
    </w:p>
    <w:p w14:paraId="69923D0E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==&gt;&gt;1</w:t>
      </w:r>
    </w:p>
    <w:p w14:paraId="2A3D1ED9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1menangani ==&gt;&gt;1</w:t>
      </w:r>
    </w:p>
    <w:p w14:paraId="05D53FBB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4menangani ==&gt;&gt;1</w:t>
      </w:r>
    </w:p>
    <w:p w14:paraId="60FA94B1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3menangani ==&gt;&gt;1</w:t>
      </w:r>
    </w:p>
    <w:p w14:paraId="08272724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2menangani ==&gt;&gt;1</w:t>
      </w:r>
    </w:p>
    <w:p w14:paraId="61154593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4menangani ==&gt;&gt;2</w:t>
      </w:r>
    </w:p>
    <w:p w14:paraId="081B0CC5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==&gt;&gt;2</w:t>
      </w:r>
    </w:p>
    <w:p w14:paraId="10C5986B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1menangani ==&gt;&gt;2</w:t>
      </w:r>
    </w:p>
    <w:p w14:paraId="0774F2DA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3menangani ==&gt;&gt;2</w:t>
      </w:r>
    </w:p>
    <w:p w14:paraId="2C954E98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2menangani ==&gt;&gt;2</w:t>
      </w:r>
    </w:p>
    <w:p w14:paraId="76F4D5F0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4menangani ==&gt;&gt;3</w:t>
      </w:r>
    </w:p>
    <w:p w14:paraId="29C04549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==&gt;&gt;3</w:t>
      </w:r>
    </w:p>
    <w:p w14:paraId="502EC6FA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3menangani ==&gt;&gt;3</w:t>
      </w:r>
    </w:p>
    <w:p w14:paraId="2D944D46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1menangani ==&gt;&gt;3</w:t>
      </w:r>
    </w:p>
    <w:p w14:paraId="2D6531D9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4menangani ==&gt;&gt;4</w:t>
      </w:r>
    </w:p>
    <w:p w14:paraId="1E362D3F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1menangani ==&gt;&gt;4</w:t>
      </w:r>
    </w:p>
    <w:p w14:paraId="1F729471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3menangani ==&gt;&gt;4</w:t>
      </w:r>
    </w:p>
    <w:p w14:paraId="09B582A1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==&gt;&gt;4</w:t>
      </w:r>
    </w:p>
    <w:p w14:paraId="13610A38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3menangani ==&gt;&gt;5</w:t>
      </w:r>
    </w:p>
    <w:p w14:paraId="0CD1D4DF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==&gt;&gt;5</w:t>
      </w:r>
    </w:p>
    <w:p w14:paraId="68E03046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1menangani ==&gt;&gt;5</w:t>
      </w:r>
    </w:p>
    <w:p w14:paraId="7BA8CF48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4menangani ==&gt;&gt;5</w:t>
      </w:r>
    </w:p>
    <w:p w14:paraId="162505E7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==&gt;&gt;6</w:t>
      </w:r>
    </w:p>
    <w:p w14:paraId="2560356D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1menangani ==&gt;&gt;6</w:t>
      </w:r>
    </w:p>
    <w:p w14:paraId="76EE6D83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3menangani ==&gt;&gt;6</w:t>
      </w:r>
    </w:p>
    <w:p w14:paraId="33EC2F67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4menangani ==&gt;&gt;6</w:t>
      </w:r>
    </w:p>
    <w:p w14:paraId="06E36327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==&gt;&gt;7</w:t>
      </w:r>
    </w:p>
    <w:p w14:paraId="5C5F95C0" w14:textId="77777777" w:rsidR="00AE5FEE" w:rsidRDefault="00AE5FEE" w:rsidP="00AE5FEE">
      <w:pPr>
        <w:pStyle w:val="ListParagraph"/>
        <w:shd w:val="clear" w:color="auto" w:fill="000000" w:themeFill="text1"/>
      </w:pPr>
      <w:r>
        <w:lastRenderedPageBreak/>
        <w:t>&lt;&lt;&lt;&gt;</w:t>
      </w:r>
      <w:proofErr w:type="spellStart"/>
      <w:r>
        <w:t>kasir</w:t>
      </w:r>
      <w:proofErr w:type="spellEnd"/>
      <w:r>
        <w:t xml:space="preserve"> 1menangani ==&gt;&gt;7</w:t>
      </w:r>
    </w:p>
    <w:p w14:paraId="5A00C4A2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==&gt;&gt;8</w:t>
      </w:r>
    </w:p>
    <w:p w14:paraId="6A846B8B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1menangani ==&gt;&gt;8</w:t>
      </w:r>
    </w:p>
    <w:p w14:paraId="751E9486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==&gt;&gt;9</w:t>
      </w:r>
    </w:p>
    <w:p w14:paraId="3134E180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1menangani ==&gt;&gt;9</w:t>
      </w:r>
    </w:p>
    <w:p w14:paraId="54BBB90D" w14:textId="77777777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==&gt;&gt;10</w:t>
      </w:r>
    </w:p>
    <w:p w14:paraId="1BB74BC8" w14:textId="195C7336" w:rsidR="00AE5FEE" w:rsidRDefault="00AE5FEE" w:rsidP="00AE5FEE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1menangani ==&gt;&gt;10</w:t>
      </w:r>
    </w:p>
    <w:p w14:paraId="3661B954" w14:textId="77777777" w:rsidR="00BB547A" w:rsidRDefault="00BB547A" w:rsidP="00BB547A"/>
    <w:p w14:paraId="43B26F27" w14:textId="0F21ADA5" w:rsidR="00AE5FEE" w:rsidRDefault="00BB547A" w:rsidP="00BB547A">
      <w:r>
        <w:t xml:space="preserve">Dari 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thread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duluan</w:t>
      </w:r>
      <w:proofErr w:type="spellEnd"/>
      <w:r>
        <w:t xml:space="preserve">, yang </w:t>
      </w:r>
      <w:proofErr w:type="spellStart"/>
      <w:r>
        <w:t>terjadi</w:t>
      </w:r>
      <w:proofErr w:type="spellEnd"/>
      <w:r>
        <w:t xml:space="preserve"> adalah </w:t>
      </w:r>
      <w:proofErr w:type="spellStart"/>
      <w:r>
        <w:t>dijalankan</w:t>
      </w:r>
      <w:proofErr w:type="spellEnd"/>
      <w:r>
        <w:t xml:space="preserve"> Bersama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yang mana </w:t>
      </w:r>
      <w:proofErr w:type="spellStart"/>
      <w:r>
        <w:t>duluan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output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0.</w:t>
      </w:r>
    </w:p>
    <w:p w14:paraId="18236158" w14:textId="77777777" w:rsidR="00BB547A" w:rsidRDefault="00BB547A" w:rsidP="00BB547A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4menangani ==&gt;&gt;0</w:t>
      </w:r>
    </w:p>
    <w:p w14:paraId="205A2445" w14:textId="77777777" w:rsidR="00BB547A" w:rsidRDefault="00BB547A" w:rsidP="00BB547A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1menangani ==&gt;&gt;0</w:t>
      </w:r>
    </w:p>
    <w:p w14:paraId="3D2E207E" w14:textId="77777777" w:rsidR="00BB547A" w:rsidRDefault="00BB547A" w:rsidP="00BB547A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5menangani ==&gt;&gt;0</w:t>
      </w:r>
    </w:p>
    <w:p w14:paraId="2DA148CF" w14:textId="77777777" w:rsidR="00BB547A" w:rsidRDefault="00BB547A" w:rsidP="00BB547A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3menangani ==&gt;&gt;0</w:t>
      </w:r>
    </w:p>
    <w:p w14:paraId="1F72E82C" w14:textId="77777777" w:rsidR="00BB547A" w:rsidRDefault="00BB547A" w:rsidP="00BB547A">
      <w:pPr>
        <w:pStyle w:val="ListParagraph"/>
        <w:shd w:val="clear" w:color="auto" w:fill="000000" w:themeFill="text1"/>
      </w:pPr>
      <w:r>
        <w:t>&lt;&lt;&lt;&gt;</w:t>
      </w:r>
      <w:proofErr w:type="spellStart"/>
      <w:r>
        <w:t>kasir</w:t>
      </w:r>
      <w:proofErr w:type="spellEnd"/>
      <w:r>
        <w:t xml:space="preserve"> 2menangani ==&gt;&gt;0</w:t>
      </w:r>
    </w:p>
    <w:p w14:paraId="1A0F5AE0" w14:textId="5CC244AE" w:rsidR="00BB547A" w:rsidRDefault="00BB547A" w:rsidP="00BB547A">
      <w:r>
        <w:t xml:space="preserve">Dari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4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1. 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thread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 </w:t>
      </w:r>
      <w:proofErr w:type="spellStart"/>
      <w:r>
        <w:t>secara</w:t>
      </w:r>
      <w:proofErr w:type="spellEnd"/>
      <w:r>
        <w:t xml:space="preserve"> parallel </w:t>
      </w:r>
      <w:proofErr w:type="spellStart"/>
      <w:r w:rsidR="003235B4">
        <w:t>tidak</w:t>
      </w:r>
      <w:proofErr w:type="spellEnd"/>
      <w:r w:rsidR="003235B4">
        <w:t xml:space="preserve"> </w:t>
      </w:r>
      <w:proofErr w:type="spellStart"/>
      <w:r w:rsidR="003235B4">
        <w:t>saling</w:t>
      </w:r>
      <w:proofErr w:type="spellEnd"/>
      <w:r w:rsidR="003235B4">
        <w:t xml:space="preserve"> </w:t>
      </w:r>
      <w:proofErr w:type="spellStart"/>
      <w:r w:rsidR="003235B4">
        <w:t>menunggu</w:t>
      </w:r>
      <w:proofErr w:type="spellEnd"/>
      <w:r w:rsidR="003235B4">
        <w:t xml:space="preserve">. Hal </w:t>
      </w:r>
      <w:proofErr w:type="spellStart"/>
      <w:r w:rsidR="003235B4">
        <w:t>tersebut</w:t>
      </w:r>
      <w:proofErr w:type="spellEnd"/>
      <w:r w:rsidR="003235B4">
        <w:t xml:space="preserve"> </w:t>
      </w:r>
      <w:proofErr w:type="spellStart"/>
      <w:r w:rsidR="003235B4">
        <w:t>cocok</w:t>
      </w:r>
      <w:proofErr w:type="spellEnd"/>
      <w:r w:rsidR="003235B4">
        <w:t xml:space="preserve"> </w:t>
      </w:r>
      <w:proofErr w:type="spellStart"/>
      <w:r w:rsidR="003235B4">
        <w:t>digunakan</w:t>
      </w:r>
      <w:proofErr w:type="spellEnd"/>
      <w:r w:rsidR="003235B4">
        <w:t xml:space="preserve"> pada </w:t>
      </w:r>
      <w:proofErr w:type="spellStart"/>
      <w:r w:rsidR="003235B4">
        <w:t>kehidupan</w:t>
      </w:r>
      <w:proofErr w:type="spellEnd"/>
      <w:r w:rsidR="003235B4">
        <w:t xml:space="preserve"> </w:t>
      </w:r>
      <w:proofErr w:type="spellStart"/>
      <w:r w:rsidR="003235B4">
        <w:t>kita</w:t>
      </w:r>
      <w:proofErr w:type="spellEnd"/>
      <w:r w:rsidR="003235B4">
        <w:t xml:space="preserve"> </w:t>
      </w:r>
      <w:proofErr w:type="spellStart"/>
      <w:r w:rsidR="003235B4">
        <w:t>sehari</w:t>
      </w:r>
      <w:proofErr w:type="spellEnd"/>
      <w:r w:rsidR="003235B4">
        <w:t xml:space="preserve"> </w:t>
      </w:r>
      <w:proofErr w:type="spellStart"/>
      <w:r w:rsidR="003235B4">
        <w:t>hari</w:t>
      </w:r>
      <w:proofErr w:type="spellEnd"/>
      <w:r w:rsidR="003235B4">
        <w:t xml:space="preserve"> yang </w:t>
      </w:r>
      <w:proofErr w:type="spellStart"/>
      <w:r w:rsidR="003235B4">
        <w:t>sudah</w:t>
      </w:r>
      <w:proofErr w:type="spellEnd"/>
      <w:r w:rsidR="003235B4">
        <w:t xml:space="preserve"> </w:t>
      </w:r>
      <w:proofErr w:type="spellStart"/>
      <w:r w:rsidR="003235B4">
        <w:t>menggunakan</w:t>
      </w:r>
      <w:proofErr w:type="spellEnd"/>
      <w:r w:rsidR="003235B4">
        <w:t xml:space="preserve"> </w:t>
      </w:r>
      <w:proofErr w:type="spellStart"/>
      <w:r w:rsidR="003235B4">
        <w:t>hal</w:t>
      </w:r>
      <w:proofErr w:type="spellEnd"/>
      <w:r w:rsidR="003235B4">
        <w:t xml:space="preserve"> </w:t>
      </w:r>
      <w:proofErr w:type="spellStart"/>
      <w:r w:rsidR="003235B4">
        <w:t>secara</w:t>
      </w:r>
      <w:proofErr w:type="spellEnd"/>
      <w:r w:rsidR="003235B4">
        <w:t xml:space="preserve"> parallel agar </w:t>
      </w:r>
      <w:proofErr w:type="spellStart"/>
      <w:r w:rsidR="003235B4">
        <w:t>tidak</w:t>
      </w:r>
      <w:proofErr w:type="spellEnd"/>
      <w:r w:rsidR="003235B4">
        <w:t xml:space="preserve"> </w:t>
      </w:r>
      <w:proofErr w:type="spellStart"/>
      <w:r w:rsidR="003235B4">
        <w:t>menunggu</w:t>
      </w:r>
      <w:proofErr w:type="spellEnd"/>
      <w:r w:rsidR="003235B4">
        <w:t xml:space="preserve"> </w:t>
      </w:r>
      <w:proofErr w:type="spellStart"/>
      <w:r w:rsidR="003235B4">
        <w:t>hal</w:t>
      </w:r>
      <w:proofErr w:type="spellEnd"/>
      <w:r w:rsidR="003235B4">
        <w:t xml:space="preserve"> yang lain </w:t>
      </w:r>
      <w:proofErr w:type="spellStart"/>
      <w:r w:rsidR="003235B4">
        <w:t>tapi</w:t>
      </w:r>
      <w:proofErr w:type="spellEnd"/>
      <w:r w:rsidR="003235B4">
        <w:t xml:space="preserve"> </w:t>
      </w:r>
      <w:proofErr w:type="spellStart"/>
      <w:r w:rsidR="003235B4">
        <w:t>masih</w:t>
      </w:r>
      <w:proofErr w:type="spellEnd"/>
      <w:r w:rsidR="003235B4">
        <w:t xml:space="preserve"> ada yang </w:t>
      </w:r>
      <w:proofErr w:type="spellStart"/>
      <w:r w:rsidR="003235B4">
        <w:t>dapat</w:t>
      </w:r>
      <w:proofErr w:type="spellEnd"/>
      <w:r w:rsidR="003235B4">
        <w:t xml:space="preserve"> </w:t>
      </w:r>
      <w:proofErr w:type="spellStart"/>
      <w:r w:rsidR="003235B4">
        <w:t>dikerjakan</w:t>
      </w:r>
      <w:proofErr w:type="spellEnd"/>
      <w:r w:rsidR="003235B4">
        <w:t>.</w:t>
      </w:r>
    </w:p>
    <w:p w14:paraId="00BB773B" w14:textId="32D9BBB8" w:rsidR="00BB547A" w:rsidRDefault="00BB547A" w:rsidP="00BB547A"/>
    <w:p w14:paraId="66035EE7" w14:textId="77777777" w:rsidR="00BB547A" w:rsidRPr="00CE15FE" w:rsidRDefault="00BB547A" w:rsidP="00BB547A"/>
    <w:sectPr w:rsidR="00BB547A" w:rsidRPr="00CE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47356"/>
    <w:multiLevelType w:val="hybridMultilevel"/>
    <w:tmpl w:val="10665F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FE"/>
    <w:rsid w:val="00130436"/>
    <w:rsid w:val="003235B4"/>
    <w:rsid w:val="00424DA3"/>
    <w:rsid w:val="005B75E2"/>
    <w:rsid w:val="006F5E65"/>
    <w:rsid w:val="007B4714"/>
    <w:rsid w:val="007F18D4"/>
    <w:rsid w:val="008B684A"/>
    <w:rsid w:val="00AE5FEE"/>
    <w:rsid w:val="00BB547A"/>
    <w:rsid w:val="00CE15FE"/>
    <w:rsid w:val="00F6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F9DBF"/>
  <w15:chartTrackingRefBased/>
  <w15:docId w15:val="{392B7D58-B2F5-45C1-81D2-72B87AE1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F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F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F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4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8B684A"/>
  </w:style>
  <w:style w:type="character" w:customStyle="1" w:styleId="Heading1Char">
    <w:name w:val="Heading 1 Char"/>
    <w:basedOn w:val="DefaultParagraphFont"/>
    <w:link w:val="Heading1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cover%20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1.1.dotx</Template>
  <TotalTime>17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ALI</dc:creator>
  <cp:keywords/>
  <dc:description/>
  <cp:lastModifiedBy>MUHAMMAD ALI KUSNADIN</cp:lastModifiedBy>
  <cp:revision>1</cp:revision>
  <dcterms:created xsi:type="dcterms:W3CDTF">2022-01-01T14:35:00Z</dcterms:created>
  <dcterms:modified xsi:type="dcterms:W3CDTF">2022-01-01T14:52:00Z</dcterms:modified>
</cp:coreProperties>
</file>