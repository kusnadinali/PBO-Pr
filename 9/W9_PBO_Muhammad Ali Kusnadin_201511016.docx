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8FB7C" w14:textId="7A0BB161" w:rsidR="008B684A" w:rsidRPr="008B684A" w:rsidRDefault="008B684A" w:rsidP="008B684A">
      <w:pPr>
        <w:spacing w:before="240" w:after="240" w:line="240" w:lineRule="auto"/>
        <w:jc w:val="center"/>
        <w:rPr>
          <w:rFonts w:eastAsia="Times New Roman" w:cs="Times New Roman"/>
          <w:szCs w:val="24"/>
        </w:rPr>
      </w:pPr>
      <w:r w:rsidRPr="008B684A">
        <w:rPr>
          <w:rFonts w:eastAsia="Times New Roman" w:cs="Times New Roman"/>
          <w:b/>
          <w:bCs/>
          <w:color w:val="000000"/>
          <w:sz w:val="36"/>
          <w:szCs w:val="36"/>
        </w:rPr>
        <w:t xml:space="preserve">Tugas </w:t>
      </w:r>
      <w:r w:rsidR="00130436">
        <w:rPr>
          <w:rFonts w:eastAsia="Times New Roman" w:cs="Times New Roman"/>
          <w:b/>
          <w:bCs/>
          <w:color w:val="000000"/>
          <w:sz w:val="36"/>
          <w:szCs w:val="36"/>
        </w:rPr>
        <w:t>Praktiku</w:t>
      </w:r>
      <w:r w:rsidR="004732D7">
        <w:rPr>
          <w:rFonts w:eastAsia="Times New Roman" w:cs="Times New Roman"/>
          <w:b/>
          <w:bCs/>
          <w:color w:val="000000"/>
          <w:sz w:val="36"/>
          <w:szCs w:val="36"/>
        </w:rPr>
        <w:t>m 9</w:t>
      </w:r>
    </w:p>
    <w:p w14:paraId="45B4AA19" w14:textId="212A5496" w:rsidR="008B684A" w:rsidRPr="008B684A" w:rsidRDefault="008B684A" w:rsidP="008B684A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8B684A">
        <w:rPr>
          <w:rFonts w:eastAsia="Times New Roman" w:cs="Times New Roman"/>
          <w:i/>
          <w:iCs/>
          <w:color w:val="000000"/>
          <w:szCs w:val="24"/>
        </w:rPr>
        <w:t xml:space="preserve">(Sebagai pemenuhan salah satu tugas mata kuliah </w:t>
      </w:r>
      <w:r w:rsidR="004732D7">
        <w:rPr>
          <w:rFonts w:eastAsia="Times New Roman" w:cs="Times New Roman"/>
          <w:i/>
          <w:iCs/>
          <w:color w:val="000000"/>
          <w:szCs w:val="24"/>
        </w:rPr>
        <w:t>PBO</w:t>
      </w:r>
      <w:r w:rsidR="00130436">
        <w:rPr>
          <w:rFonts w:eastAsia="Times New Roman" w:cs="Times New Roman"/>
          <w:i/>
          <w:iCs/>
          <w:color w:val="000000"/>
          <w:szCs w:val="24"/>
        </w:rPr>
        <w:t xml:space="preserve"> Praktikum</w:t>
      </w:r>
    </w:p>
    <w:p w14:paraId="3EEE6A0F" w14:textId="77777777" w:rsidR="008B684A" w:rsidRPr="008B684A" w:rsidRDefault="008B684A" w:rsidP="008B684A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8B684A">
        <w:rPr>
          <w:rFonts w:eastAsia="Times New Roman" w:cs="Times New Roman"/>
          <w:i/>
          <w:iCs/>
          <w:color w:val="000000"/>
          <w:szCs w:val="24"/>
        </w:rPr>
        <w:t>Program Studi D3 Teknik Informatika)</w:t>
      </w:r>
    </w:p>
    <w:p w14:paraId="5B678748" w14:textId="77777777" w:rsidR="008B684A" w:rsidRDefault="008B684A" w:rsidP="008B684A">
      <w:pPr>
        <w:spacing w:after="0" w:line="240" w:lineRule="auto"/>
        <w:rPr>
          <w:rFonts w:eastAsia="Times New Roman" w:cs="Times New Roman"/>
          <w:szCs w:val="24"/>
        </w:rPr>
      </w:pPr>
    </w:p>
    <w:p w14:paraId="2DBDBA16" w14:textId="77777777" w:rsidR="008B684A" w:rsidRPr="008B684A" w:rsidRDefault="008B684A" w:rsidP="008B684A">
      <w:pPr>
        <w:spacing w:after="0" w:line="240" w:lineRule="auto"/>
        <w:rPr>
          <w:rFonts w:eastAsia="Times New Roman" w:cs="Times New Roman"/>
          <w:szCs w:val="24"/>
        </w:rPr>
      </w:pPr>
    </w:p>
    <w:p w14:paraId="6298AB2B" w14:textId="77777777" w:rsidR="008B684A" w:rsidRPr="008B684A" w:rsidRDefault="008B684A" w:rsidP="008B684A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8B684A">
        <w:rPr>
          <w:rFonts w:eastAsia="Times New Roman" w:cs="Times New Roman"/>
          <w:i/>
          <w:iCs/>
          <w:color w:val="000000"/>
          <w:szCs w:val="24"/>
        </w:rPr>
        <w:t> </w:t>
      </w:r>
      <w:r w:rsidRPr="008B684A">
        <w:rPr>
          <w:rFonts w:eastAsia="Times New Roman" w:cs="Times New Roman"/>
          <w:i/>
          <w:iCs/>
          <w:noProof/>
          <w:color w:val="000000"/>
          <w:szCs w:val="24"/>
          <w:bdr w:val="none" w:sz="0" w:space="0" w:color="auto" w:frame="1"/>
        </w:rPr>
        <w:drawing>
          <wp:inline distT="0" distB="0" distL="0" distR="0" wp14:anchorId="43D9F280" wp14:editId="1B38EFF2">
            <wp:extent cx="2867025" cy="3905250"/>
            <wp:effectExtent l="0" t="0" r="9525" b="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B6DE9" w14:textId="77777777" w:rsidR="008B684A" w:rsidRPr="008B684A" w:rsidRDefault="008B684A" w:rsidP="008B684A">
      <w:pPr>
        <w:spacing w:after="240" w:line="240" w:lineRule="auto"/>
        <w:rPr>
          <w:rFonts w:eastAsia="Times New Roman" w:cs="Times New Roman"/>
          <w:szCs w:val="24"/>
        </w:rPr>
      </w:pPr>
    </w:p>
    <w:p w14:paraId="03E43C98" w14:textId="77777777" w:rsidR="008B684A" w:rsidRPr="00130436" w:rsidRDefault="008B684A" w:rsidP="008B684A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r w:rsidRPr="00130436">
        <w:rPr>
          <w:rFonts w:eastAsia="Times New Roman" w:cs="Times New Roman"/>
          <w:color w:val="000000"/>
          <w:sz w:val="28"/>
          <w:szCs w:val="28"/>
        </w:rPr>
        <w:t>Disusun oleh :</w:t>
      </w:r>
    </w:p>
    <w:p w14:paraId="65F5487E" w14:textId="77777777" w:rsidR="008B684A" w:rsidRPr="00130436" w:rsidRDefault="008B684A" w:rsidP="008B684A">
      <w:pPr>
        <w:spacing w:after="0" w:line="240" w:lineRule="auto"/>
        <w:ind w:left="2160"/>
        <w:jc w:val="both"/>
        <w:rPr>
          <w:rFonts w:eastAsia="Times New Roman" w:cs="Times New Roman"/>
          <w:color w:val="000000"/>
          <w:sz w:val="28"/>
          <w:szCs w:val="28"/>
        </w:rPr>
      </w:pPr>
      <w:r w:rsidRPr="00130436">
        <w:rPr>
          <w:rFonts w:eastAsia="Times New Roman" w:cs="Times New Roman"/>
          <w:color w:val="000000"/>
          <w:sz w:val="28"/>
          <w:szCs w:val="28"/>
        </w:rPr>
        <w:t>Muhammad Ali Kusnadin</w:t>
      </w:r>
      <w:r w:rsidRPr="00130436">
        <w:rPr>
          <w:rFonts w:eastAsia="Times New Roman" w:cs="Times New Roman"/>
          <w:color w:val="000000"/>
          <w:sz w:val="28"/>
          <w:szCs w:val="28"/>
        </w:rPr>
        <w:tab/>
        <w:t>(201511016)</w:t>
      </w:r>
    </w:p>
    <w:p w14:paraId="0DEAE93C" w14:textId="77777777" w:rsidR="008B684A" w:rsidRDefault="008B684A" w:rsidP="008B684A">
      <w:pPr>
        <w:spacing w:after="0" w:line="240" w:lineRule="auto"/>
        <w:ind w:left="2160"/>
        <w:jc w:val="both"/>
        <w:rPr>
          <w:rFonts w:eastAsia="Times New Roman" w:cs="Times New Roman"/>
          <w:color w:val="000000"/>
          <w:szCs w:val="24"/>
        </w:rPr>
      </w:pPr>
    </w:p>
    <w:p w14:paraId="08026603" w14:textId="77777777" w:rsidR="008B684A" w:rsidRDefault="008B684A" w:rsidP="008B684A">
      <w:pPr>
        <w:spacing w:after="0" w:line="240" w:lineRule="auto"/>
        <w:ind w:left="2160"/>
        <w:jc w:val="both"/>
        <w:rPr>
          <w:rFonts w:eastAsia="Times New Roman" w:cs="Times New Roman"/>
          <w:color w:val="000000"/>
          <w:szCs w:val="24"/>
        </w:rPr>
      </w:pPr>
    </w:p>
    <w:p w14:paraId="5F1031F1" w14:textId="77777777" w:rsidR="008B684A" w:rsidRDefault="008B684A" w:rsidP="008B684A">
      <w:pPr>
        <w:spacing w:after="0" w:line="240" w:lineRule="auto"/>
        <w:ind w:left="2160"/>
        <w:jc w:val="both"/>
        <w:rPr>
          <w:rFonts w:eastAsia="Times New Roman" w:cs="Times New Roman"/>
          <w:color w:val="000000"/>
          <w:szCs w:val="24"/>
        </w:rPr>
      </w:pPr>
    </w:p>
    <w:p w14:paraId="0B58D4E1" w14:textId="77777777" w:rsidR="008B684A" w:rsidRDefault="008B684A" w:rsidP="008B684A">
      <w:pPr>
        <w:spacing w:after="0" w:line="240" w:lineRule="auto"/>
        <w:rPr>
          <w:rFonts w:eastAsia="Times New Roman" w:cs="Times New Roman"/>
          <w:szCs w:val="24"/>
        </w:rPr>
      </w:pPr>
    </w:p>
    <w:p w14:paraId="69EB658C" w14:textId="77777777" w:rsidR="00130436" w:rsidRDefault="00130436" w:rsidP="008B684A">
      <w:pPr>
        <w:spacing w:after="0" w:line="240" w:lineRule="auto"/>
        <w:rPr>
          <w:rFonts w:eastAsia="Times New Roman" w:cs="Times New Roman"/>
          <w:szCs w:val="24"/>
        </w:rPr>
      </w:pPr>
    </w:p>
    <w:p w14:paraId="06A39357" w14:textId="77777777" w:rsidR="00130436" w:rsidRDefault="00130436" w:rsidP="008B684A">
      <w:pPr>
        <w:spacing w:after="0" w:line="240" w:lineRule="auto"/>
        <w:rPr>
          <w:rFonts w:eastAsia="Times New Roman" w:cs="Times New Roman"/>
          <w:szCs w:val="24"/>
        </w:rPr>
      </w:pPr>
    </w:p>
    <w:p w14:paraId="4C581E29" w14:textId="77777777" w:rsidR="00130436" w:rsidRPr="008B684A" w:rsidRDefault="00130436" w:rsidP="008B684A">
      <w:pPr>
        <w:spacing w:after="0" w:line="240" w:lineRule="auto"/>
        <w:rPr>
          <w:rFonts w:eastAsia="Times New Roman" w:cs="Times New Roman"/>
          <w:szCs w:val="24"/>
        </w:rPr>
      </w:pPr>
    </w:p>
    <w:p w14:paraId="6B89F584" w14:textId="77777777" w:rsidR="008B684A" w:rsidRPr="008B684A" w:rsidRDefault="008B684A" w:rsidP="008B684A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8B684A">
        <w:rPr>
          <w:rFonts w:eastAsia="Times New Roman" w:cs="Times New Roman"/>
          <w:b/>
          <w:bCs/>
          <w:color w:val="000000"/>
          <w:szCs w:val="24"/>
        </w:rPr>
        <w:t>D3 – 2A</w:t>
      </w:r>
    </w:p>
    <w:p w14:paraId="269CB500" w14:textId="77777777" w:rsidR="008B684A" w:rsidRPr="008B684A" w:rsidRDefault="008B684A" w:rsidP="008B684A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8B684A">
        <w:rPr>
          <w:rFonts w:eastAsia="Times New Roman" w:cs="Times New Roman"/>
          <w:b/>
          <w:bCs/>
          <w:color w:val="000000"/>
          <w:szCs w:val="24"/>
        </w:rPr>
        <w:t>PROGRAM STUDI D3 TEKNIK INFORMATIKA</w:t>
      </w:r>
    </w:p>
    <w:p w14:paraId="64D89824" w14:textId="77777777" w:rsidR="008B684A" w:rsidRPr="008B684A" w:rsidRDefault="008B684A" w:rsidP="008B684A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8B684A">
        <w:rPr>
          <w:rFonts w:eastAsia="Times New Roman" w:cs="Times New Roman"/>
          <w:b/>
          <w:bCs/>
          <w:color w:val="000000"/>
          <w:szCs w:val="24"/>
        </w:rPr>
        <w:t>POLITEKNIK NEGERI BANDUNG</w:t>
      </w:r>
    </w:p>
    <w:p w14:paraId="6451806E" w14:textId="77777777" w:rsidR="008B684A" w:rsidRPr="008B684A" w:rsidRDefault="008B684A" w:rsidP="008B684A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8B684A">
        <w:rPr>
          <w:rFonts w:eastAsia="Times New Roman" w:cs="Times New Roman"/>
          <w:b/>
          <w:bCs/>
          <w:color w:val="000000"/>
          <w:szCs w:val="24"/>
        </w:rPr>
        <w:t>TAHUN 2021</w:t>
      </w:r>
    </w:p>
    <w:p w14:paraId="25B8F69F" w14:textId="6FFBC61F" w:rsidR="008B684A" w:rsidRDefault="008B684A"/>
    <w:p w14:paraId="28EC85FB" w14:textId="09EDF826" w:rsidR="004732D7" w:rsidRDefault="004732D7" w:rsidP="004732D7">
      <w:pPr>
        <w:pStyle w:val="ListParagraph"/>
        <w:numPr>
          <w:ilvl w:val="0"/>
          <w:numId w:val="1"/>
        </w:numPr>
      </w:pPr>
      <w:r>
        <w:lastRenderedPageBreak/>
        <w:t>Kasus 1 – Painting Shapes</w:t>
      </w:r>
    </w:p>
    <w:p w14:paraId="09558CA6" w14:textId="4BB6B9C8" w:rsidR="004732D7" w:rsidRDefault="004732D7" w:rsidP="004732D7">
      <w:pPr>
        <w:pStyle w:val="ListParagraph"/>
        <w:numPr>
          <w:ilvl w:val="1"/>
          <w:numId w:val="1"/>
        </w:numPr>
      </w:pPr>
      <w:r w:rsidRPr="004732D7">
        <w:t>Write an abstract class Shape with the following properties</w:t>
      </w:r>
      <w:r>
        <w:t>!</w:t>
      </w:r>
    </w:p>
    <w:p w14:paraId="3C020805" w14:textId="356559F8" w:rsidR="004732D7" w:rsidRDefault="004732D7" w:rsidP="004732D7">
      <w:pPr>
        <w:pStyle w:val="ListParagraph"/>
        <w:ind w:left="1440"/>
      </w:pPr>
      <w:r w:rsidRPr="004732D7">
        <w:drawing>
          <wp:inline distT="0" distB="0" distL="0" distR="0" wp14:anchorId="0855EBE2" wp14:editId="6346FD03">
            <wp:extent cx="3467584" cy="3143689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95EEE" w14:textId="78D37447" w:rsidR="004732D7" w:rsidRDefault="004732D7" w:rsidP="004732D7">
      <w:pPr>
        <w:pStyle w:val="ListParagraph"/>
        <w:numPr>
          <w:ilvl w:val="1"/>
          <w:numId w:val="1"/>
        </w:numPr>
      </w:pPr>
      <w:r>
        <w:t>Make class Cylinder and class Rectangle</w:t>
      </w:r>
    </w:p>
    <w:p w14:paraId="6320BA48" w14:textId="42A88357" w:rsidR="004732D7" w:rsidRDefault="004732D7" w:rsidP="004732D7">
      <w:pPr>
        <w:pStyle w:val="ListParagraph"/>
        <w:ind w:left="1440"/>
      </w:pPr>
      <w:r w:rsidRPr="004732D7">
        <w:drawing>
          <wp:inline distT="0" distB="0" distL="0" distR="0" wp14:anchorId="3BBF1939" wp14:editId="643E3C9F">
            <wp:extent cx="5073129" cy="290512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5477" cy="29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389CE" w14:textId="27C77BEE" w:rsidR="004732D7" w:rsidRDefault="004732D7" w:rsidP="004732D7">
      <w:pPr>
        <w:pStyle w:val="ListParagraph"/>
        <w:ind w:left="1440"/>
      </w:pPr>
      <w:r w:rsidRPr="004732D7">
        <w:lastRenderedPageBreak/>
        <w:drawing>
          <wp:inline distT="0" distB="0" distL="0" distR="0" wp14:anchorId="4695933A" wp14:editId="48EF84D3">
            <wp:extent cx="5182142" cy="280035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2691" cy="280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14CE" w14:textId="24F34B9F" w:rsidR="004732D7" w:rsidRDefault="004732D7" w:rsidP="004732D7">
      <w:pPr>
        <w:pStyle w:val="ListParagraph"/>
        <w:numPr>
          <w:ilvl w:val="1"/>
          <w:numId w:val="1"/>
        </w:numPr>
      </w:pPr>
      <w:r>
        <w:t>Correct statement amount in Paint.java</w:t>
      </w:r>
    </w:p>
    <w:p w14:paraId="24A8CF61" w14:textId="3A42694A" w:rsidR="004732D7" w:rsidRDefault="00FD3CA9" w:rsidP="00FD3CA9">
      <w:pPr>
        <w:pStyle w:val="ListParagraph"/>
        <w:ind w:left="1440"/>
      </w:pPr>
      <w:r w:rsidRPr="00FD3CA9">
        <w:drawing>
          <wp:inline distT="0" distB="0" distL="0" distR="0" wp14:anchorId="70803926" wp14:editId="021D5494">
            <wp:extent cx="4391638" cy="2819794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E0637" w14:textId="3A39093B" w:rsidR="00FD3CA9" w:rsidRDefault="00FD3CA9" w:rsidP="00FD3CA9">
      <w:pPr>
        <w:pStyle w:val="ListParagraph"/>
        <w:numPr>
          <w:ilvl w:val="1"/>
          <w:numId w:val="1"/>
        </w:numPr>
      </w:pPr>
      <w:r>
        <w:t>Complete program PaintThings.java</w:t>
      </w:r>
    </w:p>
    <w:p w14:paraId="3923E75D" w14:textId="48C31BDD" w:rsidR="00FD3CA9" w:rsidRDefault="00FD3CA9" w:rsidP="00FD3CA9">
      <w:pPr>
        <w:pStyle w:val="ListParagraph"/>
        <w:ind w:left="1440"/>
      </w:pPr>
      <w:r w:rsidRPr="00FD3CA9">
        <w:drawing>
          <wp:inline distT="0" distB="0" distL="0" distR="0" wp14:anchorId="5D9314AE" wp14:editId="6E8D323F">
            <wp:extent cx="4248743" cy="146705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0BF43" w14:textId="5914A805" w:rsidR="00FD3CA9" w:rsidRDefault="00FD3CA9" w:rsidP="00FD3CA9">
      <w:pPr>
        <w:pStyle w:val="ListParagraph"/>
        <w:numPr>
          <w:ilvl w:val="1"/>
          <w:numId w:val="1"/>
        </w:numPr>
      </w:pPr>
      <w:r>
        <w:t xml:space="preserve">Output </w:t>
      </w:r>
    </w:p>
    <w:p w14:paraId="087EB4C4" w14:textId="6E051586" w:rsidR="00FD3CA9" w:rsidRDefault="00FD3CA9" w:rsidP="00FD3CA9">
      <w:pPr>
        <w:pStyle w:val="ListParagraph"/>
        <w:ind w:left="1440"/>
      </w:pPr>
      <w:r w:rsidRPr="00FD3CA9">
        <w:lastRenderedPageBreak/>
        <w:drawing>
          <wp:inline distT="0" distB="0" distL="0" distR="0" wp14:anchorId="5417B0F0" wp14:editId="2BEBB963">
            <wp:extent cx="4277322" cy="1838582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477C" w14:textId="77777777" w:rsidR="00FD3CA9" w:rsidRDefault="00FD3CA9" w:rsidP="00FD3CA9">
      <w:pPr>
        <w:pStyle w:val="ListParagraph"/>
        <w:ind w:left="1440"/>
      </w:pPr>
    </w:p>
    <w:p w14:paraId="5AEF8B0E" w14:textId="77777777" w:rsidR="00FD3CA9" w:rsidRDefault="004732D7" w:rsidP="004732D7">
      <w:pPr>
        <w:pStyle w:val="ListParagraph"/>
        <w:numPr>
          <w:ilvl w:val="0"/>
          <w:numId w:val="1"/>
        </w:numPr>
      </w:pPr>
      <w:r>
        <w:t>Kasus 2 – The Avenged</w:t>
      </w:r>
    </w:p>
    <w:p w14:paraId="51A25746" w14:textId="292B3C8B" w:rsidR="004732D7" w:rsidRDefault="004732D7" w:rsidP="00FD3CA9">
      <w:pPr>
        <w:pStyle w:val="ListParagraph"/>
        <w:numPr>
          <w:ilvl w:val="1"/>
          <w:numId w:val="1"/>
        </w:numPr>
      </w:pPr>
      <w:r>
        <w:t xml:space="preserve"> </w:t>
      </w:r>
      <w:r w:rsidR="00FD3CA9">
        <w:t xml:space="preserve">Output </w:t>
      </w:r>
    </w:p>
    <w:p w14:paraId="7ABE6C2C" w14:textId="1276F6AC" w:rsidR="00FD3CA9" w:rsidRDefault="00FD3CA9" w:rsidP="00FD3CA9">
      <w:pPr>
        <w:pStyle w:val="ListParagraph"/>
        <w:ind w:left="1440"/>
      </w:pPr>
      <w:r w:rsidRPr="00FD3CA9">
        <w:drawing>
          <wp:inline distT="0" distB="0" distL="0" distR="0" wp14:anchorId="0FD99FC9" wp14:editId="2AD397E5">
            <wp:extent cx="4820323" cy="4267796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1ED16" w14:textId="13E36C78" w:rsidR="00FD3CA9" w:rsidRDefault="00FD3CA9" w:rsidP="00FD3CA9">
      <w:pPr>
        <w:pStyle w:val="ListParagraph"/>
        <w:ind w:left="1440"/>
      </w:pPr>
      <w:r w:rsidRPr="00FD3CA9">
        <w:drawing>
          <wp:inline distT="0" distB="0" distL="0" distR="0" wp14:anchorId="16C4FF61" wp14:editId="1E85E02A">
            <wp:extent cx="4839375" cy="1162212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524FD"/>
    <w:multiLevelType w:val="hybridMultilevel"/>
    <w:tmpl w:val="9E6ACB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2D7"/>
    <w:rsid w:val="00130436"/>
    <w:rsid w:val="00300AC7"/>
    <w:rsid w:val="00424DA3"/>
    <w:rsid w:val="004732D7"/>
    <w:rsid w:val="005B75E2"/>
    <w:rsid w:val="006F5E65"/>
    <w:rsid w:val="007B4714"/>
    <w:rsid w:val="008B684A"/>
    <w:rsid w:val="00F612F8"/>
    <w:rsid w:val="00FD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0D1AE"/>
  <w15:chartTrackingRefBased/>
  <w15:docId w15:val="{407213EC-6CD6-440F-80C7-D8746C248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DA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12F8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2F8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12F8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684A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tab-span">
    <w:name w:val="apple-tab-span"/>
    <w:basedOn w:val="DefaultParagraphFont"/>
    <w:rsid w:val="008B684A"/>
  </w:style>
  <w:style w:type="character" w:customStyle="1" w:styleId="Heading1Char">
    <w:name w:val="Heading 1 Char"/>
    <w:basedOn w:val="DefaultParagraphFont"/>
    <w:link w:val="Heading1"/>
    <w:uiPriority w:val="9"/>
    <w:rsid w:val="00F612F8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12F8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2F8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473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Documents\Custom%20Office%20Templates\cover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 1.dotx</Template>
  <TotalTime>48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ALI</dc:creator>
  <cp:keywords/>
  <dc:description/>
  <cp:lastModifiedBy>MUHAMMAD ALI KUSNADIN</cp:lastModifiedBy>
  <cp:revision>2</cp:revision>
  <dcterms:created xsi:type="dcterms:W3CDTF">2021-11-15T07:19:00Z</dcterms:created>
  <dcterms:modified xsi:type="dcterms:W3CDTF">2021-11-15T08:07:00Z</dcterms:modified>
</cp:coreProperties>
</file>