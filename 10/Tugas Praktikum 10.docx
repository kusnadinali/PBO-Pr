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8B62" w14:textId="2A57FA42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Tugas </w:t>
      </w:r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Praktikum</w:t>
      </w:r>
      <w:r w:rsidR="00DC340D">
        <w:rPr>
          <w:rFonts w:eastAsia="Times New Roman" w:cs="Times New Roman"/>
          <w:b/>
          <w:bCs/>
          <w:color w:val="000000"/>
          <w:sz w:val="36"/>
          <w:szCs w:val="36"/>
        </w:rPr>
        <w:t xml:space="preserve"> 10</w:t>
      </w:r>
    </w:p>
    <w:p w14:paraId="513DEDB1" w14:textId="0CCB844B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(Sebagai pemenuhan salah satu tugas mata kuliah </w:t>
      </w:r>
      <w:r w:rsidR="00DC340D">
        <w:rPr>
          <w:rFonts w:eastAsia="Times New Roman" w:cs="Times New Roman"/>
          <w:i/>
          <w:iCs/>
          <w:color w:val="000000"/>
          <w:szCs w:val="24"/>
        </w:rPr>
        <w:t>PBO</w:t>
      </w:r>
      <w:r w:rsidR="00130436">
        <w:rPr>
          <w:rFonts w:eastAsia="Times New Roman" w:cs="Times New Roman"/>
          <w:i/>
          <w:iCs/>
          <w:color w:val="000000"/>
          <w:szCs w:val="24"/>
        </w:rPr>
        <w:t xml:space="preserve"> Praktikum</w:t>
      </w:r>
    </w:p>
    <w:p w14:paraId="4FD476E4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Program Studi D3 Teknik Informatika)</w:t>
      </w:r>
    </w:p>
    <w:p w14:paraId="24E1EFA2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0AB2D56C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09B25339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10D62F5D" wp14:editId="03E3B7B0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7405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4C82B424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>Disusun oleh :</w:t>
      </w:r>
    </w:p>
    <w:p w14:paraId="4D459821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>Muhammad Ali Kusnadin</w:t>
      </w:r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01E9F5AC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07826622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3094E4FF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5B21CF69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3B1ED65C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29125619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3F7DCC48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5812BFC5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6253CBB2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43BA516B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5DD242F9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666020C6" w14:textId="769EE505" w:rsidR="008B684A" w:rsidRDefault="008B684A"/>
    <w:p w14:paraId="48C4DE5D" w14:textId="14129290" w:rsidR="00DC340D" w:rsidRDefault="00DC340D" w:rsidP="00DC340D">
      <w:pPr>
        <w:pStyle w:val="ListParagraph"/>
        <w:numPr>
          <w:ilvl w:val="0"/>
          <w:numId w:val="1"/>
        </w:numPr>
      </w:pPr>
      <w:r>
        <w:lastRenderedPageBreak/>
        <w:t>Menganalisa program</w:t>
      </w:r>
    </w:p>
    <w:p w14:paraId="278D5610" w14:textId="2CB24167" w:rsidR="00DC340D" w:rsidRDefault="00DC340D" w:rsidP="00DC340D">
      <w:pPr>
        <w:pStyle w:val="ListParagraph"/>
        <w:numPr>
          <w:ilvl w:val="1"/>
          <w:numId w:val="1"/>
        </w:numPr>
      </w:pPr>
      <w:r>
        <w:t>Output</w:t>
      </w:r>
    </w:p>
    <w:p w14:paraId="4A7340BF" w14:textId="77777777" w:rsidR="00DC340D" w:rsidRDefault="00DC340D" w:rsidP="00DC340D">
      <w:pPr>
        <w:pStyle w:val="ListParagraph"/>
        <w:numPr>
          <w:ilvl w:val="2"/>
          <w:numId w:val="1"/>
        </w:numPr>
      </w:pPr>
      <w:r>
        <w:t>Sebelum</w:t>
      </w:r>
    </w:p>
    <w:p w14:paraId="4D83E67B" w14:textId="178940DB" w:rsidR="00DC340D" w:rsidRDefault="00DC340D" w:rsidP="00DC340D">
      <w:pPr>
        <w:pStyle w:val="ListParagraph"/>
        <w:ind w:left="2160"/>
      </w:pPr>
      <w:r w:rsidRPr="00DC340D">
        <w:rPr>
          <w:noProof/>
        </w:rPr>
        <w:drawing>
          <wp:inline distT="0" distB="0" distL="0" distR="0" wp14:anchorId="0789BE85" wp14:editId="4A5EA731">
            <wp:extent cx="4286848" cy="160042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BCEBCE" w14:textId="0DFE48C4" w:rsidR="00DC340D" w:rsidRDefault="00DC340D" w:rsidP="00DC340D">
      <w:pPr>
        <w:pStyle w:val="ListParagraph"/>
        <w:numPr>
          <w:ilvl w:val="2"/>
          <w:numId w:val="1"/>
        </w:numPr>
      </w:pPr>
      <w:r>
        <w:t>Sesudah</w:t>
      </w:r>
    </w:p>
    <w:p w14:paraId="6F3A39B4" w14:textId="15DDD047" w:rsidR="000A1EF6" w:rsidRDefault="000A1EF6" w:rsidP="000A1EF6">
      <w:pPr>
        <w:pStyle w:val="ListParagraph"/>
        <w:ind w:left="2160"/>
      </w:pPr>
      <w:r>
        <w:t>Ini merupakan output sesudah saya perbaiki agar error di tangkap oleh catch</w:t>
      </w:r>
    </w:p>
    <w:p w14:paraId="798BEB29" w14:textId="72CCE951" w:rsidR="000A1EF6" w:rsidRDefault="000A1EF6" w:rsidP="000A1EF6">
      <w:pPr>
        <w:pStyle w:val="ListParagraph"/>
        <w:ind w:left="2160"/>
      </w:pPr>
      <w:r w:rsidRPr="000A1EF6">
        <w:rPr>
          <w:noProof/>
        </w:rPr>
        <w:drawing>
          <wp:inline distT="0" distB="0" distL="0" distR="0" wp14:anchorId="383B1C03" wp14:editId="4EAE64EC">
            <wp:extent cx="3077004" cy="1333686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9F6" w14:textId="5FE1D850" w:rsidR="00A10A6C" w:rsidRDefault="00A10A6C" w:rsidP="00A10A6C">
      <w:pPr>
        <w:pStyle w:val="ListParagraph"/>
        <w:numPr>
          <w:ilvl w:val="1"/>
          <w:numId w:val="1"/>
        </w:numPr>
      </w:pPr>
      <w:r>
        <w:t xml:space="preserve">Permasalahan </w:t>
      </w:r>
    </w:p>
    <w:p w14:paraId="763459B0" w14:textId="3BA840D9" w:rsidR="00A10A6C" w:rsidRDefault="00A10A6C" w:rsidP="00A10A6C">
      <w:pPr>
        <w:ind w:left="1440"/>
      </w:pPr>
      <w:r>
        <w:t xml:space="preserve">Saya bingung dengan kelas </w:t>
      </w:r>
      <w:r w:rsidRPr="00A10A6C">
        <w:t>AsyncRun</w:t>
      </w:r>
      <w:r>
        <w:t xml:space="preserve"> yang mengimplemen Runnable karena di main yang dipanggil adalah t.start(), tetapi memanggil method run pada kelas </w:t>
      </w:r>
      <w:r w:rsidRPr="00A10A6C">
        <w:t>AsyncRun</w:t>
      </w:r>
      <w:r>
        <w:t xml:space="preserve"> dan hal itu muncul tidak sesuai waktu pemanggilan t.start().</w:t>
      </w:r>
    </w:p>
    <w:p w14:paraId="40CCA80A" w14:textId="7E1FE404" w:rsidR="00A10A6C" w:rsidRDefault="00A10A6C" w:rsidP="00A10A6C">
      <w:pPr>
        <w:pStyle w:val="ListParagraph"/>
        <w:numPr>
          <w:ilvl w:val="1"/>
          <w:numId w:val="1"/>
        </w:numPr>
      </w:pPr>
      <w:r>
        <w:t>Solusi</w:t>
      </w:r>
    </w:p>
    <w:p w14:paraId="287B6783" w14:textId="6D7EBFFD" w:rsidR="00A10A6C" w:rsidRDefault="00586B37" w:rsidP="00586B37">
      <w:pPr>
        <w:ind w:left="1440"/>
      </w:pPr>
      <w:r>
        <w:t xml:space="preserve">Saya memberikan try catch pada kelas </w:t>
      </w:r>
      <w:r w:rsidRPr="00586B37">
        <w:t>AsyncRun</w:t>
      </w:r>
      <w:r>
        <w:t xml:space="preserve"> di method run. Untuk menangkap error yang dilempar dari modul tersebut.</w:t>
      </w:r>
    </w:p>
    <w:p w14:paraId="36DCCFAA" w14:textId="45F0663E" w:rsidR="00586B37" w:rsidRDefault="00F56183" w:rsidP="00586B37">
      <w:pPr>
        <w:pStyle w:val="ListParagraph"/>
        <w:numPr>
          <w:ilvl w:val="0"/>
          <w:numId w:val="1"/>
        </w:numPr>
      </w:pPr>
      <w:r>
        <w:t>Custom exception format hexadecimal</w:t>
      </w:r>
    </w:p>
    <w:p w14:paraId="328F3B82" w14:textId="2314DA13" w:rsidR="00F56183" w:rsidRDefault="00F56183" w:rsidP="00F56183">
      <w:pPr>
        <w:pStyle w:val="ListParagraph"/>
        <w:numPr>
          <w:ilvl w:val="1"/>
          <w:numId w:val="1"/>
        </w:numPr>
      </w:pPr>
      <w:r>
        <w:t>Output</w:t>
      </w:r>
    </w:p>
    <w:p w14:paraId="71FECBA3" w14:textId="2200AEAC" w:rsidR="00F56183" w:rsidRDefault="00F56183" w:rsidP="00F56183">
      <w:pPr>
        <w:pStyle w:val="ListParagraph"/>
        <w:ind w:left="1440"/>
      </w:pPr>
      <w:r w:rsidRPr="00F56183">
        <w:drawing>
          <wp:inline distT="0" distB="0" distL="0" distR="0" wp14:anchorId="004AE383" wp14:editId="5406C000">
            <wp:extent cx="3381847" cy="138131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C937" w14:textId="17B7FEE9" w:rsidR="00F56183" w:rsidRDefault="00F56183" w:rsidP="00F56183">
      <w:pPr>
        <w:pStyle w:val="ListParagraph"/>
        <w:ind w:left="1440"/>
      </w:pPr>
      <w:r>
        <w:t xml:space="preserve">Jadi pertama tam akita diminta menentukan bilangan hex yang kita mau, lalu ada pengecekan digit untuk mengetahui kita mengerti dengan format hex yaitu numeric hingga 9 siahnya itu dengan huruf, contoh salahnya 2 15 1, nah dari </w:t>
      </w:r>
      <w:r>
        <w:lastRenderedPageBreak/>
        <w:t>contoh ini jumlahnya digitnya adalah 4 tetapi user ingin 15 menjadi diitung 1 digit maka user diminta mengubah format nya menjadi 2F1.</w:t>
      </w:r>
    </w:p>
    <w:p w14:paraId="08BB01DF" w14:textId="76BA2C1B" w:rsidR="00F56183" w:rsidRDefault="00F56183" w:rsidP="00F56183">
      <w:pPr>
        <w:pStyle w:val="ListParagraph"/>
        <w:numPr>
          <w:ilvl w:val="0"/>
          <w:numId w:val="1"/>
        </w:numPr>
      </w:pPr>
      <w:r>
        <w:t>Operation Handling</w:t>
      </w:r>
    </w:p>
    <w:p w14:paraId="5F3AF4AE" w14:textId="32436EA2" w:rsidR="00F56183" w:rsidRDefault="00F56183" w:rsidP="00F56183">
      <w:pPr>
        <w:pStyle w:val="ListParagraph"/>
        <w:numPr>
          <w:ilvl w:val="1"/>
          <w:numId w:val="1"/>
        </w:numPr>
      </w:pPr>
      <w:r>
        <w:t>Operasi pembagian</w:t>
      </w:r>
    </w:p>
    <w:p w14:paraId="5FF81198" w14:textId="09A0BA28" w:rsidR="00AC6BA7" w:rsidRDefault="00AC6BA7" w:rsidP="00AC6BA7">
      <w:pPr>
        <w:pStyle w:val="ListParagraph"/>
        <w:numPr>
          <w:ilvl w:val="2"/>
          <w:numId w:val="1"/>
        </w:numPr>
      </w:pPr>
      <w:r>
        <w:t>Output</w:t>
      </w:r>
    </w:p>
    <w:p w14:paraId="7612577C" w14:textId="6EF16446" w:rsidR="00AC6BA7" w:rsidRDefault="00AC6BA7" w:rsidP="00AC6BA7">
      <w:pPr>
        <w:pStyle w:val="ListParagraph"/>
        <w:ind w:left="2160"/>
      </w:pPr>
      <w:r>
        <w:t>Operasi pembagian biasa tanpa exception handling</w:t>
      </w:r>
    </w:p>
    <w:p w14:paraId="3DA0D0E2" w14:textId="06D46402" w:rsidR="00AC6BA7" w:rsidRDefault="00AC6BA7" w:rsidP="00AC6BA7">
      <w:pPr>
        <w:pStyle w:val="ListParagraph"/>
        <w:ind w:left="2160"/>
      </w:pPr>
      <w:r w:rsidRPr="00AC6BA7">
        <w:drawing>
          <wp:inline distT="0" distB="0" distL="0" distR="0" wp14:anchorId="55FB7AF4" wp14:editId="2BA8D3DC">
            <wp:extent cx="3686689" cy="92405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6656" w14:textId="283BED65" w:rsidR="00AC6BA7" w:rsidRDefault="00AC6BA7" w:rsidP="00AC6BA7">
      <w:pPr>
        <w:pStyle w:val="ListParagraph"/>
        <w:ind w:left="2160"/>
      </w:pPr>
      <w:r>
        <w:t>Akan menghasilkan error sebagai berikut :</w:t>
      </w:r>
    </w:p>
    <w:p w14:paraId="1E0F1382" w14:textId="4EDF3E58" w:rsidR="00AC6BA7" w:rsidRDefault="00AC6BA7" w:rsidP="00AC6BA7">
      <w:pPr>
        <w:pStyle w:val="ListParagraph"/>
        <w:ind w:left="2160"/>
      </w:pPr>
      <w:r w:rsidRPr="00AC6BA7">
        <w:drawing>
          <wp:inline distT="0" distB="0" distL="0" distR="0" wp14:anchorId="722DD27D" wp14:editId="62F0E71D">
            <wp:extent cx="4858428" cy="72400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4A4" w14:textId="027FA5B8" w:rsidR="00AC6BA7" w:rsidRDefault="00AC6BA7" w:rsidP="00AC6BA7">
      <w:pPr>
        <w:pStyle w:val="ListParagraph"/>
        <w:ind w:left="2160"/>
      </w:pPr>
    </w:p>
    <w:p w14:paraId="76052A94" w14:textId="3ABC0EC6" w:rsidR="00AC6BA7" w:rsidRDefault="00AC6BA7" w:rsidP="00AC6BA7">
      <w:pPr>
        <w:pStyle w:val="ListParagraph"/>
        <w:ind w:left="2160"/>
      </w:pPr>
      <w:r>
        <w:t>Oleh karena itu kita harus menggunakan operation handling :</w:t>
      </w:r>
    </w:p>
    <w:p w14:paraId="5B8F9240" w14:textId="18E505DC" w:rsidR="00AC6BA7" w:rsidRDefault="00AC6BA7" w:rsidP="00AC6BA7">
      <w:pPr>
        <w:pStyle w:val="ListParagraph"/>
        <w:ind w:left="2160"/>
      </w:pPr>
      <w:r w:rsidRPr="00AC6BA7">
        <w:drawing>
          <wp:inline distT="0" distB="0" distL="0" distR="0" wp14:anchorId="1B30F2FF" wp14:editId="3FE6EB7E">
            <wp:extent cx="4534533" cy="1371791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E88" w14:textId="19C44298" w:rsidR="00AC6BA7" w:rsidRDefault="00AC6BA7" w:rsidP="00AC6BA7">
      <w:pPr>
        <w:pStyle w:val="ListParagraph"/>
        <w:ind w:left="2160"/>
      </w:pPr>
      <w:r w:rsidRPr="00AC6BA7">
        <w:drawing>
          <wp:inline distT="0" distB="0" distL="0" distR="0" wp14:anchorId="193B8D20" wp14:editId="1CA1B82E">
            <wp:extent cx="3105583" cy="724001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19A" w14:textId="77777777" w:rsidR="00AC6BA7" w:rsidRDefault="00AC6BA7" w:rsidP="00AC6BA7">
      <w:pPr>
        <w:pStyle w:val="ListParagraph"/>
        <w:ind w:left="2160"/>
      </w:pPr>
    </w:p>
    <w:p w14:paraId="47944D92" w14:textId="29CAFECF" w:rsidR="00F56183" w:rsidRDefault="00F56183" w:rsidP="00F56183">
      <w:pPr>
        <w:pStyle w:val="ListParagraph"/>
        <w:numPr>
          <w:ilvl w:val="1"/>
          <w:numId w:val="1"/>
        </w:numPr>
      </w:pPr>
      <w:r>
        <w:t>Operasi yang melibatkan Array</w:t>
      </w:r>
    </w:p>
    <w:p w14:paraId="6B9E2290" w14:textId="69CBDA15" w:rsidR="00E4184E" w:rsidRDefault="00E4184E" w:rsidP="00E4184E">
      <w:pPr>
        <w:pStyle w:val="ListParagraph"/>
        <w:numPr>
          <w:ilvl w:val="2"/>
          <w:numId w:val="1"/>
        </w:numPr>
      </w:pPr>
      <w:r>
        <w:t xml:space="preserve">Output </w:t>
      </w:r>
    </w:p>
    <w:p w14:paraId="4C7A586E" w14:textId="688D8F4C" w:rsidR="00E4184E" w:rsidRDefault="00E4184E" w:rsidP="00E4184E">
      <w:pPr>
        <w:pStyle w:val="ListParagraph"/>
        <w:ind w:left="2160"/>
      </w:pPr>
      <w:r>
        <w:t>Jika tidak menggunakan operation handling pada opersi berikut:</w:t>
      </w:r>
    </w:p>
    <w:p w14:paraId="500B1C8B" w14:textId="727CB3B3" w:rsidR="00E4184E" w:rsidRDefault="00E4184E" w:rsidP="00E4184E">
      <w:pPr>
        <w:pStyle w:val="ListParagraph"/>
        <w:ind w:left="2160"/>
      </w:pPr>
      <w:r w:rsidRPr="00E4184E">
        <w:drawing>
          <wp:inline distT="0" distB="0" distL="0" distR="0" wp14:anchorId="5DA3AAAE" wp14:editId="6AD7C3BA">
            <wp:extent cx="4582164" cy="1228896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10E" w14:textId="56B8BE20" w:rsidR="00E4184E" w:rsidRDefault="00E4184E" w:rsidP="00E4184E">
      <w:pPr>
        <w:pStyle w:val="ListParagraph"/>
        <w:ind w:left="2160"/>
      </w:pPr>
      <w:r w:rsidRPr="00E4184E">
        <w:lastRenderedPageBreak/>
        <w:drawing>
          <wp:inline distT="0" distB="0" distL="0" distR="0" wp14:anchorId="4DFF6FDF" wp14:editId="281B310D">
            <wp:extent cx="5276850" cy="1157412"/>
            <wp:effectExtent l="0" t="0" r="0" b="508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497" cy="11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3B6" w14:textId="24B70192" w:rsidR="00E4184E" w:rsidRDefault="00E4184E" w:rsidP="00E4184E">
      <w:pPr>
        <w:pStyle w:val="ListParagraph"/>
        <w:ind w:left="2160"/>
      </w:pPr>
      <w:r>
        <w:t>Jadi program akan mengalami error seperti index yang diambil terlalu banyak dari jumlah index yang ada.</w:t>
      </w:r>
    </w:p>
    <w:p w14:paraId="7023B2B5" w14:textId="77777777" w:rsidR="00E4184E" w:rsidRDefault="00E4184E" w:rsidP="00E4184E">
      <w:pPr>
        <w:pStyle w:val="ListParagraph"/>
        <w:ind w:left="2160"/>
      </w:pPr>
    </w:p>
    <w:p w14:paraId="1BC40B71" w14:textId="248BB67A" w:rsidR="00E4184E" w:rsidRDefault="00E4184E" w:rsidP="00E4184E">
      <w:pPr>
        <w:pStyle w:val="ListParagraph"/>
        <w:ind w:left="2160"/>
      </w:pPr>
      <w:r>
        <w:t>Perbaikannya seperti berikut:</w:t>
      </w:r>
    </w:p>
    <w:p w14:paraId="1EE42F61" w14:textId="3DEDAA50" w:rsidR="00E4184E" w:rsidRDefault="009253DA" w:rsidP="00E4184E">
      <w:pPr>
        <w:pStyle w:val="ListParagraph"/>
        <w:ind w:left="2160"/>
      </w:pPr>
      <w:r w:rsidRPr="009253DA">
        <w:drawing>
          <wp:inline distT="0" distB="0" distL="0" distR="0" wp14:anchorId="21B6920A" wp14:editId="740D511D">
            <wp:extent cx="5734850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A4BD" w14:textId="4E9DA9C2" w:rsidR="009253DA" w:rsidRDefault="009253DA" w:rsidP="00E4184E">
      <w:pPr>
        <w:pStyle w:val="ListParagraph"/>
        <w:ind w:left="2160"/>
      </w:pPr>
      <w:r w:rsidRPr="009253DA">
        <w:drawing>
          <wp:inline distT="0" distB="0" distL="0" distR="0" wp14:anchorId="11865896" wp14:editId="6A01358D">
            <wp:extent cx="2667372" cy="147658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A75" w14:textId="4B7051DE" w:rsidR="00F56183" w:rsidRDefault="00F56183" w:rsidP="00F56183">
      <w:pPr>
        <w:pStyle w:val="ListParagraph"/>
        <w:numPr>
          <w:ilvl w:val="1"/>
          <w:numId w:val="1"/>
        </w:numPr>
      </w:pPr>
      <w:r>
        <w:t>Pada operasi TextField yang hanya boleh Integer</w:t>
      </w:r>
    </w:p>
    <w:p w14:paraId="2F017DDA" w14:textId="173A0E19" w:rsidR="009253DA" w:rsidRDefault="009253DA" w:rsidP="009253DA">
      <w:pPr>
        <w:pStyle w:val="ListParagraph"/>
        <w:numPr>
          <w:ilvl w:val="2"/>
          <w:numId w:val="1"/>
        </w:numPr>
      </w:pPr>
      <w:r>
        <w:t xml:space="preserve">Output </w:t>
      </w:r>
    </w:p>
    <w:p w14:paraId="293B8DE1" w14:textId="297FB689" w:rsidR="009253DA" w:rsidRDefault="009253DA" w:rsidP="009253DA">
      <w:pPr>
        <w:pStyle w:val="ListParagraph"/>
        <w:ind w:left="2160"/>
      </w:pPr>
      <w:bookmarkStart w:id="0" w:name="_Hlk88554996"/>
      <w:r>
        <w:t>Jika tidak menggunakan operasi handling pada program berikut:</w:t>
      </w:r>
    </w:p>
    <w:bookmarkEnd w:id="0"/>
    <w:p w14:paraId="238A7C8A" w14:textId="31F5ED6E" w:rsidR="009253DA" w:rsidRDefault="009253DA" w:rsidP="009253DA">
      <w:pPr>
        <w:pStyle w:val="ListParagraph"/>
        <w:ind w:left="2160"/>
      </w:pPr>
      <w:r w:rsidRPr="009253DA">
        <w:drawing>
          <wp:inline distT="0" distB="0" distL="0" distR="0" wp14:anchorId="0544876C" wp14:editId="310BEFA9">
            <wp:extent cx="3734321" cy="108600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4FEE" w14:textId="2446D02A" w:rsidR="009253DA" w:rsidRDefault="009253DA" w:rsidP="009253DA">
      <w:pPr>
        <w:pStyle w:val="ListParagraph"/>
        <w:ind w:left="2160"/>
      </w:pPr>
      <w:r w:rsidRPr="009253DA">
        <w:lastRenderedPageBreak/>
        <w:drawing>
          <wp:inline distT="0" distB="0" distL="0" distR="0" wp14:anchorId="4C355F57" wp14:editId="5CC247BC">
            <wp:extent cx="4263575" cy="1514475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653" cy="15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F11" w14:textId="1CE0A790" w:rsidR="009253DA" w:rsidRDefault="009253DA" w:rsidP="009253DA">
      <w:pPr>
        <w:pStyle w:val="ListParagraph"/>
        <w:ind w:left="2160"/>
      </w:pPr>
      <w:r>
        <w:t xml:space="preserve">Jadi pada program diatas hanya bisa menerima inputan numerik tidak boleh </w:t>
      </w:r>
      <w:r w:rsidR="00DA5CA6">
        <w:t xml:space="preserve">char. </w:t>
      </w:r>
    </w:p>
    <w:p w14:paraId="718913AE" w14:textId="32C4E848" w:rsidR="00DA5CA6" w:rsidRDefault="00DA5CA6" w:rsidP="009253DA">
      <w:pPr>
        <w:pStyle w:val="ListParagraph"/>
        <w:ind w:left="2160"/>
      </w:pPr>
    </w:p>
    <w:p w14:paraId="470FE58D" w14:textId="4EF3E597" w:rsidR="00DA5CA6" w:rsidRDefault="00DA5CA6" w:rsidP="009253DA">
      <w:pPr>
        <w:pStyle w:val="ListParagraph"/>
        <w:ind w:left="2160"/>
      </w:pPr>
      <w:r>
        <w:t>Perbaikan code program:</w:t>
      </w:r>
    </w:p>
    <w:p w14:paraId="7DBBB6A1" w14:textId="22BE9A67" w:rsidR="00DA5CA6" w:rsidRDefault="00DA5CA6" w:rsidP="009253DA">
      <w:pPr>
        <w:pStyle w:val="ListParagraph"/>
        <w:ind w:left="2160"/>
      </w:pPr>
      <w:r w:rsidRPr="00DA5CA6">
        <w:drawing>
          <wp:inline distT="0" distB="0" distL="0" distR="0" wp14:anchorId="3C337800" wp14:editId="1D8F6FBE">
            <wp:extent cx="4172532" cy="1838582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4BF" w14:textId="765B415D" w:rsidR="00DA5CA6" w:rsidRDefault="00DA5CA6" w:rsidP="009253DA">
      <w:pPr>
        <w:pStyle w:val="ListParagraph"/>
        <w:ind w:left="2160"/>
      </w:pPr>
      <w:r w:rsidRPr="00DA5CA6">
        <w:drawing>
          <wp:inline distT="0" distB="0" distL="0" distR="0" wp14:anchorId="25E79322" wp14:editId="40044D0D">
            <wp:extent cx="3200847" cy="1038370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0E2" w14:textId="14860CF0" w:rsidR="00F56183" w:rsidRDefault="00F56183" w:rsidP="00F56183">
      <w:pPr>
        <w:pStyle w:val="ListParagraph"/>
        <w:numPr>
          <w:ilvl w:val="1"/>
          <w:numId w:val="1"/>
        </w:numPr>
      </w:pPr>
      <w:r>
        <w:t>Pada operasi file</w:t>
      </w:r>
    </w:p>
    <w:p w14:paraId="75AB1F9D" w14:textId="6C8D5FEA" w:rsidR="0009489B" w:rsidRDefault="0009489B" w:rsidP="0009489B">
      <w:pPr>
        <w:pStyle w:val="ListParagraph"/>
        <w:numPr>
          <w:ilvl w:val="2"/>
          <w:numId w:val="1"/>
        </w:numPr>
      </w:pPr>
      <w:r>
        <w:t>Output</w:t>
      </w:r>
    </w:p>
    <w:p w14:paraId="06A59869" w14:textId="4242B965" w:rsidR="0009489B" w:rsidRDefault="0009489B" w:rsidP="0009489B">
      <w:pPr>
        <w:pStyle w:val="ListParagraph"/>
        <w:ind w:left="2160"/>
      </w:pPr>
      <w:r w:rsidRPr="0009489B">
        <w:t>Jika tidak menggunakan operasi handling pada program berikut:</w:t>
      </w:r>
    </w:p>
    <w:p w14:paraId="040E7B2E" w14:textId="14CF3D99" w:rsidR="0009489B" w:rsidRDefault="0009489B" w:rsidP="0009489B">
      <w:pPr>
        <w:pStyle w:val="ListParagraph"/>
        <w:ind w:left="2160"/>
      </w:pPr>
      <w:r w:rsidRPr="0009489B">
        <w:drawing>
          <wp:inline distT="0" distB="0" distL="0" distR="0" wp14:anchorId="36011370" wp14:editId="625370A6">
            <wp:extent cx="3905795" cy="12193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CB41" w14:textId="712938B4" w:rsidR="0009489B" w:rsidRDefault="0009489B" w:rsidP="0009489B">
      <w:pPr>
        <w:pStyle w:val="ListParagraph"/>
        <w:ind w:left="2160"/>
      </w:pPr>
      <w:r w:rsidRPr="0009489B">
        <w:lastRenderedPageBreak/>
        <w:drawing>
          <wp:inline distT="0" distB="0" distL="0" distR="0" wp14:anchorId="5096E29F" wp14:editId="01B75449">
            <wp:extent cx="4688402" cy="1226948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8232" cy="12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678" w14:textId="3B66F1B2" w:rsidR="0009489B" w:rsidRDefault="0009489B" w:rsidP="0009489B">
      <w:pPr>
        <w:pStyle w:val="ListParagraph"/>
        <w:ind w:left="2160"/>
      </w:pPr>
      <w:r>
        <w:t>Terjadi error karena file yang diambil tidak ada.</w:t>
      </w:r>
    </w:p>
    <w:p w14:paraId="7752FED2" w14:textId="4606B13B" w:rsidR="0009489B" w:rsidRDefault="0009489B" w:rsidP="0009489B">
      <w:pPr>
        <w:pStyle w:val="ListParagraph"/>
        <w:ind w:left="2160"/>
      </w:pPr>
    </w:p>
    <w:p w14:paraId="09C9F07D" w14:textId="2704997E" w:rsidR="0009489B" w:rsidRDefault="0009489B" w:rsidP="0009489B">
      <w:pPr>
        <w:pStyle w:val="ListParagraph"/>
        <w:ind w:left="2160"/>
      </w:pPr>
      <w:r>
        <w:t>Perbaikan :</w:t>
      </w:r>
    </w:p>
    <w:p w14:paraId="76812BF8" w14:textId="16EAFC22" w:rsidR="0009489B" w:rsidRDefault="0009489B" w:rsidP="0009489B">
      <w:pPr>
        <w:pStyle w:val="ListParagraph"/>
        <w:ind w:left="2160"/>
      </w:pPr>
      <w:r>
        <w:t xml:space="preserve"> </w:t>
      </w:r>
      <w:r w:rsidRPr="0009489B">
        <w:drawing>
          <wp:inline distT="0" distB="0" distL="0" distR="0" wp14:anchorId="06B24408" wp14:editId="7FE8895F">
            <wp:extent cx="4544059" cy="1543265"/>
            <wp:effectExtent l="0" t="0" r="9525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74E6" w14:textId="53F1E01E" w:rsidR="0009489B" w:rsidRDefault="0009489B" w:rsidP="0009489B">
      <w:pPr>
        <w:pStyle w:val="ListParagraph"/>
        <w:ind w:left="2160"/>
      </w:pPr>
      <w:r w:rsidRPr="0009489B">
        <w:drawing>
          <wp:inline distT="0" distB="0" distL="0" distR="0" wp14:anchorId="012FB299" wp14:editId="5C6D18E3">
            <wp:extent cx="4372797" cy="90252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3473" cy="9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FBB" w14:textId="533A4AFA" w:rsidR="00F56183" w:rsidRDefault="00F56183" w:rsidP="00F56183">
      <w:pPr>
        <w:pStyle w:val="ListParagraph"/>
        <w:numPr>
          <w:ilvl w:val="1"/>
          <w:numId w:val="1"/>
        </w:numPr>
      </w:pPr>
      <w:r>
        <w:t>Jika menggunakan variable reference yang belum di inisiasi</w:t>
      </w:r>
    </w:p>
    <w:p w14:paraId="7E5B3B33" w14:textId="35D7BE7B" w:rsidR="00966873" w:rsidRDefault="00966873" w:rsidP="00966873">
      <w:pPr>
        <w:pStyle w:val="ListParagraph"/>
        <w:numPr>
          <w:ilvl w:val="2"/>
          <w:numId w:val="1"/>
        </w:numPr>
      </w:pPr>
      <w:r>
        <w:t>Output</w:t>
      </w:r>
    </w:p>
    <w:p w14:paraId="30B33EB7" w14:textId="3A750671" w:rsidR="005B6434" w:rsidRDefault="005B6434" w:rsidP="005B6434">
      <w:pPr>
        <w:pStyle w:val="ListParagraph"/>
        <w:ind w:left="2160"/>
      </w:pPr>
      <w:r w:rsidRPr="005B6434">
        <w:t>Jika tidak menggunakan operasi handling pada program berikut:</w:t>
      </w:r>
    </w:p>
    <w:p w14:paraId="45438DA9" w14:textId="3D998C75" w:rsidR="00966873" w:rsidRDefault="005B6434" w:rsidP="00966873">
      <w:pPr>
        <w:pStyle w:val="ListParagraph"/>
        <w:ind w:left="2160"/>
      </w:pPr>
      <w:r w:rsidRPr="005B6434">
        <w:drawing>
          <wp:inline distT="0" distB="0" distL="0" distR="0" wp14:anchorId="59CD11C0" wp14:editId="2B2ECDCA">
            <wp:extent cx="3705742" cy="1209844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8AF" w14:textId="3684EC8D" w:rsidR="005B6434" w:rsidRDefault="005B6434" w:rsidP="00966873">
      <w:pPr>
        <w:pStyle w:val="ListParagraph"/>
        <w:ind w:left="2160"/>
      </w:pPr>
      <w:r w:rsidRPr="005B6434">
        <w:drawing>
          <wp:inline distT="0" distB="0" distL="0" distR="0" wp14:anchorId="04346467" wp14:editId="68FC65BC">
            <wp:extent cx="5182323" cy="1267002"/>
            <wp:effectExtent l="0" t="0" r="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AC59" w14:textId="3CDE801D" w:rsidR="005B6434" w:rsidRDefault="005B6434" w:rsidP="00966873">
      <w:pPr>
        <w:pStyle w:val="ListParagraph"/>
        <w:ind w:left="2160"/>
      </w:pPr>
      <w:r>
        <w:t>Jadi variable diatas  tidak di inisiasi terlebih dahulu maka akan terjadi error.</w:t>
      </w:r>
    </w:p>
    <w:p w14:paraId="3EE5B24D" w14:textId="0CF5FEAE" w:rsidR="005B6434" w:rsidRDefault="005B6434" w:rsidP="00966873">
      <w:pPr>
        <w:pStyle w:val="ListParagraph"/>
        <w:ind w:left="2160"/>
      </w:pPr>
    </w:p>
    <w:p w14:paraId="5438105B" w14:textId="0C838956" w:rsidR="005B6434" w:rsidRDefault="005B6434" w:rsidP="00966873">
      <w:pPr>
        <w:pStyle w:val="ListParagraph"/>
        <w:ind w:left="2160"/>
      </w:pPr>
      <w:r>
        <w:lastRenderedPageBreak/>
        <w:t>Perbaikan:</w:t>
      </w:r>
    </w:p>
    <w:p w14:paraId="2D387259" w14:textId="23A3912A" w:rsidR="005B6434" w:rsidRDefault="006E394B" w:rsidP="00966873">
      <w:pPr>
        <w:pStyle w:val="ListParagraph"/>
        <w:ind w:left="2160"/>
      </w:pPr>
      <w:r w:rsidRPr="006E394B">
        <w:drawing>
          <wp:inline distT="0" distB="0" distL="0" distR="0" wp14:anchorId="5504AAC2" wp14:editId="2F17BEA7">
            <wp:extent cx="3505689" cy="1810003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1509"/>
    <w:multiLevelType w:val="hybridMultilevel"/>
    <w:tmpl w:val="53122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0D"/>
    <w:rsid w:val="0009489B"/>
    <w:rsid w:val="000A1EF6"/>
    <w:rsid w:val="00130436"/>
    <w:rsid w:val="00424DA3"/>
    <w:rsid w:val="00586B37"/>
    <w:rsid w:val="005B6434"/>
    <w:rsid w:val="005B75E2"/>
    <w:rsid w:val="006E394B"/>
    <w:rsid w:val="006F5E65"/>
    <w:rsid w:val="007B4714"/>
    <w:rsid w:val="008B684A"/>
    <w:rsid w:val="009253DA"/>
    <w:rsid w:val="00966873"/>
    <w:rsid w:val="00A10A6C"/>
    <w:rsid w:val="00AC6BA7"/>
    <w:rsid w:val="00DA5CA6"/>
    <w:rsid w:val="00DC340D"/>
    <w:rsid w:val="00E4184E"/>
    <w:rsid w:val="00F3733A"/>
    <w:rsid w:val="00F56183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FA66"/>
  <w15:chartTrackingRefBased/>
  <w15:docId w15:val="{73A79C7E-D327-4E7A-ACAF-033429A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98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3</cp:revision>
  <dcterms:created xsi:type="dcterms:W3CDTF">2021-11-22T15:42:00Z</dcterms:created>
  <dcterms:modified xsi:type="dcterms:W3CDTF">2021-11-23T03:44:00Z</dcterms:modified>
</cp:coreProperties>
</file>